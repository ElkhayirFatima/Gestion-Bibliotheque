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B301B7" w14:textId="77777777" w:rsidR="00952F7D" w:rsidRDefault="00DF198B" w:rsidP="00DF198B">
      <w:pPr>
        <w:pStyle w:val="Ancredugraphisme"/>
      </w:pPr>
      <w:r w:rsidRPr="004909D9">
        <w:rPr>
          <w:noProof/>
          <w:lang w:bidi="fr-FR"/>
        </w:rPr>
        <w:drawing>
          <wp:anchor distT="0" distB="0" distL="114300" distR="114300" simplePos="0" relativeHeight="251658240" behindDoc="1" locked="0" layoutInCell="1" allowOverlap="1" wp14:anchorId="72FE120A" wp14:editId="1806F575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763125"/>
            <wp:effectExtent l="0" t="0" r="0" b="9525"/>
            <wp:wrapNone/>
            <wp:docPr id="1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6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093897A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6655B1D1" w14:textId="77777777" w:rsidR="00DF198B" w:rsidRDefault="00DF198B"/>
        </w:tc>
      </w:tr>
      <w:tr w:rsidR="00DF198B" w14:paraId="10A42A3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370DCC09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7595063" w14:textId="2E57A329" w:rsidR="00DF198B" w:rsidRPr="00DF198B" w:rsidRDefault="00DA3442" w:rsidP="00DA3442">
            <w:pPr>
              <w:pStyle w:val="Titre1"/>
            </w:pPr>
            <w:r w:rsidRPr="00DA3442">
              <w:t>Système de Gestion de Bibliothèque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286DA01C" w14:textId="77777777" w:rsidR="00DF198B" w:rsidRDefault="00DF198B"/>
        </w:tc>
      </w:tr>
      <w:tr w:rsidR="00DF198B" w14:paraId="6EDD414A" w14:textId="77777777" w:rsidTr="00185F4A">
        <w:trPr>
          <w:trHeight w:val="1837"/>
        </w:trPr>
        <w:tc>
          <w:tcPr>
            <w:tcW w:w="1170" w:type="dxa"/>
          </w:tcPr>
          <w:p w14:paraId="04F443DF" w14:textId="77777777" w:rsidR="00DF198B" w:rsidRDefault="00DF198B"/>
        </w:tc>
        <w:tc>
          <w:tcPr>
            <w:tcW w:w="8460" w:type="dxa"/>
            <w:gridSpan w:val="7"/>
          </w:tcPr>
          <w:p w14:paraId="29DC64DB" w14:textId="77777777" w:rsidR="00DF198B" w:rsidRDefault="00DF198B"/>
        </w:tc>
        <w:tc>
          <w:tcPr>
            <w:tcW w:w="1160" w:type="dxa"/>
          </w:tcPr>
          <w:p w14:paraId="0715EACC" w14:textId="77777777" w:rsidR="00DF198B" w:rsidRDefault="00DF198B"/>
        </w:tc>
      </w:tr>
      <w:tr w:rsidR="00DF198B" w14:paraId="284F42F2" w14:textId="77777777" w:rsidTr="00185F4A">
        <w:trPr>
          <w:trHeight w:val="929"/>
        </w:trPr>
        <w:tc>
          <w:tcPr>
            <w:tcW w:w="2397" w:type="dxa"/>
            <w:gridSpan w:val="4"/>
          </w:tcPr>
          <w:p w14:paraId="391EA207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73AC0F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40A403D" w14:textId="77777777" w:rsidR="00DF198B" w:rsidRDefault="00DF198B"/>
        </w:tc>
      </w:tr>
      <w:tr w:rsidR="00DF198B" w14:paraId="606F730D" w14:textId="77777777" w:rsidTr="00185F4A">
        <w:trPr>
          <w:trHeight w:val="1460"/>
        </w:trPr>
        <w:tc>
          <w:tcPr>
            <w:tcW w:w="2397" w:type="dxa"/>
            <w:gridSpan w:val="4"/>
          </w:tcPr>
          <w:p w14:paraId="03C80F2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F119080" w14:textId="77777777" w:rsidR="00DA3442" w:rsidRDefault="00DA3442" w:rsidP="00874FE7">
            <w:pPr>
              <w:pStyle w:val="Titre2"/>
            </w:pPr>
            <w:r>
              <w:t>FATIMA ELKHAYIR</w:t>
            </w:r>
          </w:p>
          <w:p w14:paraId="589E8F1C" w14:textId="2ECC92D9" w:rsidR="00DF198B" w:rsidRDefault="00DA3442" w:rsidP="00874FE7">
            <w:pPr>
              <w:pStyle w:val="Titre2"/>
            </w:pPr>
            <w:r>
              <w:t>GI3</w:t>
            </w:r>
          </w:p>
          <w:p w14:paraId="2CF987A9" w14:textId="6C2A4129" w:rsidR="00DA3442" w:rsidRPr="00DA3442" w:rsidRDefault="00DA3442" w:rsidP="00DA3442"/>
        </w:tc>
        <w:tc>
          <w:tcPr>
            <w:tcW w:w="2398" w:type="dxa"/>
            <w:gridSpan w:val="4"/>
          </w:tcPr>
          <w:p w14:paraId="7BD61EFB" w14:textId="77777777" w:rsidR="00DF198B" w:rsidRDefault="00DF198B"/>
        </w:tc>
      </w:tr>
      <w:tr w:rsidR="00DF198B" w14:paraId="1344ED7D" w14:textId="77777777" w:rsidTr="00CD7613">
        <w:trPr>
          <w:trHeight w:val="8172"/>
        </w:trPr>
        <w:tc>
          <w:tcPr>
            <w:tcW w:w="2397" w:type="dxa"/>
            <w:gridSpan w:val="4"/>
            <w:vAlign w:val="bottom"/>
          </w:tcPr>
          <w:p w14:paraId="2E9D9AE8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6F4C804F" w14:textId="18A6BD4D" w:rsidR="00DF198B" w:rsidRPr="00DF198B" w:rsidRDefault="00DA3442" w:rsidP="00874FE7">
            <w:pPr>
              <w:pStyle w:val="Titre3"/>
            </w:pPr>
            <w:r>
              <w:t>28 /06/2025</w:t>
            </w:r>
          </w:p>
          <w:p w14:paraId="64E34238" w14:textId="77777777" w:rsidR="00874FE7" w:rsidRPr="00DF198B" w:rsidRDefault="005009BA" w:rsidP="00874FE7">
            <w:pPr>
              <w:pStyle w:val="Titre3"/>
            </w:pPr>
            <w:sdt>
              <w:sdtPr>
                <w:id w:val="-1516760087"/>
                <w:placeholder>
                  <w:docPart w:val="1B4D22F3A6E04E3CB9C80C26A63C8026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rPr>
                    <w:lang w:bidi="fr-FR"/>
                  </w:rPr>
                  <w:t>—</w:t>
                </w:r>
              </w:sdtContent>
            </w:sdt>
          </w:p>
          <w:p w14:paraId="7D70515B" w14:textId="17FA2F0E" w:rsidR="00DF198B" w:rsidRPr="00DF198B" w:rsidRDefault="00DA3442" w:rsidP="00DA3442">
            <w:pPr>
              <w:pStyle w:val="Titre3"/>
            </w:pPr>
            <w:r w:rsidRPr="00DA3442">
              <w:t>Programmation avancée en Python</w:t>
            </w:r>
          </w:p>
          <w:p w14:paraId="58EE094B" w14:textId="77777777" w:rsidR="00DF198B" w:rsidRPr="00DF198B" w:rsidRDefault="005009BA" w:rsidP="00874FE7">
            <w:pPr>
              <w:pStyle w:val="Titre3"/>
            </w:pPr>
            <w:sdt>
              <w:sdtPr>
                <w:id w:val="1492440299"/>
                <w:placeholder>
                  <w:docPart w:val="63E3F5807FFF438EBAE3A4C22512158E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rPr>
                    <w:lang w:bidi="fr-FR"/>
                  </w:rPr>
                  <w:t>—</w:t>
                </w:r>
              </w:sdtContent>
            </w:sdt>
          </w:p>
          <w:p w14:paraId="3EE75830" w14:textId="241B8059" w:rsidR="00DF198B" w:rsidRDefault="00DA3442" w:rsidP="00DA3442">
            <w:pPr>
              <w:pStyle w:val="Titre3"/>
            </w:pPr>
            <w:r w:rsidRPr="00DA3442">
              <w:t>ZAKARIA HAJA</w:t>
            </w:r>
          </w:p>
          <w:p w14:paraId="4C2F1063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49495D5" w14:textId="77777777" w:rsidR="00DF198B" w:rsidRDefault="00DF198B" w:rsidP="00DF198B">
            <w:pPr>
              <w:jc w:val="center"/>
            </w:pPr>
          </w:p>
        </w:tc>
      </w:tr>
      <w:tr w:rsidR="00DF198B" w14:paraId="3A266549" w14:textId="77777777" w:rsidTr="00185F4A">
        <w:tc>
          <w:tcPr>
            <w:tcW w:w="2340" w:type="dxa"/>
            <w:gridSpan w:val="3"/>
          </w:tcPr>
          <w:p w14:paraId="56579778" w14:textId="77777777" w:rsidR="00DF198B" w:rsidRDefault="00DF198B"/>
        </w:tc>
        <w:tc>
          <w:tcPr>
            <w:tcW w:w="6120" w:type="dxa"/>
            <w:gridSpan w:val="3"/>
          </w:tcPr>
          <w:p w14:paraId="795AC63C" w14:textId="77777777" w:rsidR="00DF198B" w:rsidRDefault="00DF198B"/>
        </w:tc>
        <w:tc>
          <w:tcPr>
            <w:tcW w:w="2330" w:type="dxa"/>
            <w:gridSpan w:val="3"/>
          </w:tcPr>
          <w:p w14:paraId="2A73DE5D" w14:textId="77777777" w:rsidR="00DF198B" w:rsidRDefault="00DF198B"/>
        </w:tc>
      </w:tr>
    </w:tbl>
    <w:p w14:paraId="6E0870A4" w14:textId="77777777" w:rsidR="00DF198B" w:rsidRDefault="00DF198B"/>
    <w:p w14:paraId="54D63C96" w14:textId="2CC4FEB8" w:rsidR="00DF198B" w:rsidRDefault="00DF198B" w:rsidP="002D2200">
      <w:pPr>
        <w:pStyle w:val="Ancredugraphisme"/>
      </w:pPr>
    </w:p>
    <w:p w14:paraId="19B0BB6D" w14:textId="2838A238" w:rsidR="002D2200" w:rsidRDefault="00DA3442">
      <w:r>
        <w:br w:type="textWrapping" w:clear="all"/>
      </w:r>
    </w:p>
    <w:p w14:paraId="2C1300B1" w14:textId="77777777" w:rsidR="00E74B29" w:rsidRDefault="00E74B29" w:rsidP="0048120C">
      <w:pPr>
        <w:pStyle w:val="Ancredugraphisme"/>
      </w:pPr>
    </w:p>
    <w:p w14:paraId="209510B1" w14:textId="64CBE509" w:rsidR="00E52EB2" w:rsidRDefault="00E52EB2"/>
    <w:p w14:paraId="55372D88" w14:textId="1B8A8961" w:rsidR="00E52EB2" w:rsidRDefault="00E52EB2">
      <w:r w:rsidRPr="004909D9">
        <w:rPr>
          <w:noProof/>
          <w:lang w:bidi="fr-FR"/>
        </w:rPr>
        <w:drawing>
          <wp:anchor distT="0" distB="0" distL="114300" distR="114300" simplePos="0" relativeHeight="251651072" behindDoc="1" locked="0" layoutInCell="1" allowOverlap="1" wp14:anchorId="6F8BEE77" wp14:editId="0E4F74EF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5" cy="1943735"/>
            <wp:effectExtent l="0" t="0" r="0" b="0"/>
            <wp:wrapNone/>
            <wp:docPr id="2063403288" name="Image 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Grilledutableau"/>
        <w:tblpPr w:leftFromText="141" w:rightFromText="141" w:vertAnchor="text" w:tblpY="1"/>
        <w:tblOverlap w:val="never"/>
        <w:tblW w:w="107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34"/>
        <w:gridCol w:w="1024"/>
        <w:gridCol w:w="2158"/>
        <w:gridCol w:w="2158"/>
        <w:gridCol w:w="2158"/>
        <w:gridCol w:w="1079"/>
        <w:gridCol w:w="1079"/>
      </w:tblGrid>
      <w:tr w:rsidR="00E52EB2" w14:paraId="66E2D1E8" w14:textId="77777777" w:rsidTr="00E52EB2">
        <w:trPr>
          <w:trHeight w:val="1709"/>
        </w:trPr>
        <w:tc>
          <w:tcPr>
            <w:tcW w:w="2158" w:type="dxa"/>
            <w:gridSpan w:val="2"/>
          </w:tcPr>
          <w:p w14:paraId="40DAA388" w14:textId="34A88A52" w:rsidR="00E52EB2" w:rsidRDefault="00E52EB2" w:rsidP="00B80492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EC06C2E" w14:textId="77777777" w:rsidR="00E52EB2" w:rsidRDefault="00E52EB2" w:rsidP="00B80492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702D708" w14:textId="77777777" w:rsidR="00E52EB2" w:rsidRDefault="00E52EB2" w:rsidP="00B80492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3004232" w14:textId="77777777" w:rsidR="00E52EB2" w:rsidRDefault="00E52EB2" w:rsidP="00B80492">
            <w:r w:rsidRPr="004909D9">
              <w:rPr>
                <w:noProof/>
                <w:lang w:bidi="fr-FR"/>
              </w:rPr>
              <w:drawing>
                <wp:anchor distT="0" distB="0" distL="114300" distR="114300" simplePos="0" relativeHeight="251653120" behindDoc="1" locked="0" layoutInCell="1" allowOverlap="1" wp14:anchorId="5665BE99" wp14:editId="184DE8C6">
                  <wp:simplePos x="0" y="0"/>
                  <wp:positionH relativeFrom="margin">
                    <wp:posOffset>-4120938</wp:posOffset>
                  </wp:positionH>
                  <wp:positionV relativeFrom="margin">
                    <wp:posOffset>-593725</wp:posOffset>
                  </wp:positionV>
                  <wp:extent cx="6861175" cy="1943735"/>
                  <wp:effectExtent l="0" t="0" r="0" b="0"/>
                  <wp:wrapNone/>
                  <wp:docPr id="126475155" name="Image 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1175" cy="194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gridSpan w:val="2"/>
          </w:tcPr>
          <w:p w14:paraId="5BF84E68" w14:textId="77777777" w:rsidR="00E52EB2" w:rsidRDefault="00E52EB2" w:rsidP="00B80492"/>
          <w:p w14:paraId="5FE4C83E" w14:textId="77777777" w:rsidR="00E52EB2" w:rsidRDefault="00E52EB2" w:rsidP="00B80492"/>
        </w:tc>
      </w:tr>
      <w:tr w:rsidR="00E52EB2" w14:paraId="3C54D2EE" w14:textId="77777777" w:rsidTr="00B80492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269B93E4" w14:textId="77777777" w:rsidR="00E52EB2" w:rsidRDefault="00E52EB2" w:rsidP="00B80492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98546CE" w14:textId="77777777" w:rsidR="00E52EB2" w:rsidRPr="00DA3442" w:rsidRDefault="00E52EB2" w:rsidP="00B80492">
            <w:pPr>
              <w:pStyle w:val="Titre4"/>
              <w:rPr>
                <w:sz w:val="32"/>
                <w:szCs w:val="32"/>
              </w:rPr>
            </w:pPr>
            <w:r w:rsidRPr="00DA3442">
              <w:rPr>
                <w:sz w:val="32"/>
                <w:szCs w:val="32"/>
              </w:rPr>
              <w:t>Présentation Générale du Projet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48FA106C" w14:textId="77777777" w:rsidR="00E52EB2" w:rsidRDefault="00E52EB2" w:rsidP="00B80492"/>
        </w:tc>
      </w:tr>
      <w:tr w:rsidR="00E52EB2" w14:paraId="7EB51E6F" w14:textId="77777777" w:rsidTr="00B80492">
        <w:trPr>
          <w:trHeight w:val="28"/>
        </w:trPr>
        <w:tc>
          <w:tcPr>
            <w:tcW w:w="2158" w:type="dxa"/>
            <w:gridSpan w:val="2"/>
          </w:tcPr>
          <w:p w14:paraId="1D2CCA2E" w14:textId="77777777" w:rsidR="00E52EB2" w:rsidRDefault="00E52EB2" w:rsidP="00B80492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A5518C2" w14:textId="77777777" w:rsidR="00E52EB2" w:rsidRDefault="00E52EB2" w:rsidP="00B80492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0DA3A059" w14:textId="77777777" w:rsidR="00E52EB2" w:rsidRDefault="00E52EB2" w:rsidP="00B80492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94B2FF3" w14:textId="77777777" w:rsidR="00E52EB2" w:rsidRDefault="00E52EB2" w:rsidP="00B80492"/>
        </w:tc>
        <w:tc>
          <w:tcPr>
            <w:tcW w:w="2158" w:type="dxa"/>
            <w:gridSpan w:val="2"/>
          </w:tcPr>
          <w:p w14:paraId="347B7144" w14:textId="77777777" w:rsidR="00E52EB2" w:rsidRDefault="00E52EB2" w:rsidP="00B80492"/>
        </w:tc>
      </w:tr>
      <w:tr w:rsidR="00E52EB2" w14:paraId="19B88227" w14:textId="77777777" w:rsidTr="00697EDB">
        <w:trPr>
          <w:trHeight w:val="4546"/>
        </w:trPr>
        <w:tc>
          <w:tcPr>
            <w:tcW w:w="1134" w:type="dxa"/>
          </w:tcPr>
          <w:p w14:paraId="055D7546" w14:textId="77777777" w:rsidR="00E52EB2" w:rsidRDefault="00E52EB2" w:rsidP="00B80492"/>
        </w:tc>
        <w:tc>
          <w:tcPr>
            <w:tcW w:w="8577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51EDBB5" w14:textId="4058AE41" w:rsidR="00E52EB2" w:rsidRPr="00E751DD" w:rsidRDefault="00E52EB2" w:rsidP="00E751DD">
            <w:pPr>
              <w:pStyle w:val="Titre5"/>
              <w:rPr>
                <w:sz w:val="32"/>
                <w:szCs w:val="32"/>
              </w:rPr>
            </w:pPr>
            <w:r w:rsidRPr="00E751DD">
              <w:rPr>
                <w:sz w:val="32"/>
                <w:szCs w:val="32"/>
              </w:rPr>
              <w:t>Objectif du Projet</w:t>
            </w:r>
          </w:p>
          <w:p w14:paraId="1D1E6974" w14:textId="77777777" w:rsidR="00E751DD" w:rsidRPr="00E751DD" w:rsidRDefault="00E751DD" w:rsidP="00E751DD"/>
          <w:p w14:paraId="6BDFAE0E" w14:textId="77777777" w:rsidR="00E52EB2" w:rsidRDefault="00E52EB2" w:rsidP="00B80492">
            <w:pPr>
              <w:pStyle w:val="Texte"/>
            </w:pPr>
            <w:r w:rsidRPr="00DA3442">
              <w:t xml:space="preserve">L’objectif de ce projet est de développer une </w:t>
            </w:r>
            <w:r w:rsidRPr="00DA3442">
              <w:rPr>
                <w:b/>
                <w:bCs/>
              </w:rPr>
              <w:t>application de gestion de bibliothèque</w:t>
            </w:r>
            <w:r w:rsidRPr="00DA3442">
              <w:t xml:space="preserve"> permettant :</w:t>
            </w:r>
          </w:p>
          <w:p w14:paraId="37E57E61" w14:textId="77777777" w:rsidR="00697EDB" w:rsidRPr="00DA3442" w:rsidRDefault="00697EDB" w:rsidP="00B80492">
            <w:pPr>
              <w:pStyle w:val="Texte"/>
            </w:pPr>
          </w:p>
          <w:p w14:paraId="3A21CC58" w14:textId="27C172CA" w:rsidR="00697EDB" w:rsidRPr="00DA3442" w:rsidRDefault="00E52EB2" w:rsidP="00697EDB">
            <w:pPr>
              <w:pStyle w:val="Texte"/>
              <w:numPr>
                <w:ilvl w:val="0"/>
                <w:numId w:val="4"/>
              </w:numPr>
            </w:pPr>
            <w:proofErr w:type="gramStart"/>
            <w:r w:rsidRPr="00DA3442">
              <w:t>d’ajouter</w:t>
            </w:r>
            <w:proofErr w:type="gramEnd"/>
            <w:r w:rsidRPr="00DA3442">
              <w:t>, modifier et supprimer des livres,</w:t>
            </w:r>
          </w:p>
          <w:p w14:paraId="1D2D8719" w14:textId="627E4D73" w:rsidR="00697EDB" w:rsidRPr="00DA3442" w:rsidRDefault="00E52EB2" w:rsidP="00697EDB">
            <w:pPr>
              <w:pStyle w:val="Texte"/>
              <w:numPr>
                <w:ilvl w:val="0"/>
                <w:numId w:val="4"/>
              </w:numPr>
            </w:pPr>
            <w:proofErr w:type="gramStart"/>
            <w:r w:rsidRPr="00DA3442">
              <w:t>de</w:t>
            </w:r>
            <w:proofErr w:type="gramEnd"/>
            <w:r w:rsidRPr="00DA3442">
              <w:t xml:space="preserve"> gérer les membres,</w:t>
            </w:r>
          </w:p>
          <w:p w14:paraId="216B91DD" w14:textId="40BD1EA9" w:rsidR="00697EDB" w:rsidRPr="00DA3442" w:rsidRDefault="00E52EB2" w:rsidP="00697EDB">
            <w:pPr>
              <w:pStyle w:val="Texte"/>
              <w:numPr>
                <w:ilvl w:val="0"/>
                <w:numId w:val="4"/>
              </w:numPr>
            </w:pPr>
            <w:proofErr w:type="gramStart"/>
            <w:r w:rsidRPr="00DA3442">
              <w:t>d’effectuer</w:t>
            </w:r>
            <w:proofErr w:type="gramEnd"/>
            <w:r w:rsidRPr="00DA3442">
              <w:t xml:space="preserve"> des emprunts et des retours de livres,</w:t>
            </w:r>
          </w:p>
          <w:p w14:paraId="629A89CB" w14:textId="60B64D1F" w:rsidR="00697EDB" w:rsidRPr="00DA3442" w:rsidRDefault="00E52EB2" w:rsidP="00697EDB">
            <w:pPr>
              <w:pStyle w:val="Texte"/>
              <w:numPr>
                <w:ilvl w:val="0"/>
                <w:numId w:val="4"/>
              </w:numPr>
            </w:pPr>
            <w:proofErr w:type="gramStart"/>
            <w:r w:rsidRPr="00DA3442">
              <w:t>d’enregistrer</w:t>
            </w:r>
            <w:proofErr w:type="gramEnd"/>
            <w:r w:rsidRPr="00DA3442">
              <w:t xml:space="preserve"> toutes les opérations dans des fichiers persistants (.txt, .csv),</w:t>
            </w:r>
          </w:p>
          <w:p w14:paraId="72F1D654" w14:textId="76DF10B0" w:rsidR="00697EDB" w:rsidRPr="00E751DD" w:rsidRDefault="00E52EB2" w:rsidP="00697EDB">
            <w:pPr>
              <w:pStyle w:val="Texte"/>
              <w:numPr>
                <w:ilvl w:val="0"/>
                <w:numId w:val="4"/>
              </w:numPr>
            </w:pPr>
            <w:proofErr w:type="gramStart"/>
            <w:r w:rsidRPr="00DA3442">
              <w:t>d’afficher</w:t>
            </w:r>
            <w:proofErr w:type="gramEnd"/>
            <w:r w:rsidRPr="00DA3442">
              <w:t xml:space="preserve"> des statistiques visuelles (camembert, </w:t>
            </w:r>
          </w:p>
          <w:p w14:paraId="225FADF7" w14:textId="46651DBD" w:rsidR="00697EDB" w:rsidRPr="00DA3442" w:rsidRDefault="00E52EB2" w:rsidP="00697EDB">
            <w:pPr>
              <w:pStyle w:val="Texte"/>
              <w:numPr>
                <w:ilvl w:val="0"/>
                <w:numId w:val="4"/>
              </w:numPr>
            </w:pPr>
            <w:proofErr w:type="gramStart"/>
            <w:r w:rsidRPr="00DA3442">
              <w:t>histogramme</w:t>
            </w:r>
            <w:proofErr w:type="gramEnd"/>
            <w:r w:rsidRPr="00DA3442">
              <w:t xml:space="preserve">, courbe) à l’aide de </w:t>
            </w:r>
            <w:proofErr w:type="spellStart"/>
            <w:r w:rsidRPr="00DA3442">
              <w:t>Matplotlib</w:t>
            </w:r>
            <w:proofErr w:type="spellEnd"/>
            <w:r w:rsidRPr="00DA3442">
              <w:t>,</w:t>
            </w:r>
          </w:p>
          <w:p w14:paraId="5FB02B42" w14:textId="4C2FBE48" w:rsidR="00697EDB" w:rsidRPr="00697EDB" w:rsidRDefault="00E52EB2" w:rsidP="00697EDB">
            <w:pPr>
              <w:pStyle w:val="Texte"/>
              <w:numPr>
                <w:ilvl w:val="0"/>
                <w:numId w:val="4"/>
              </w:numPr>
              <w:rPr>
                <w:sz w:val="24"/>
                <w:szCs w:val="24"/>
              </w:rPr>
            </w:pPr>
            <w:proofErr w:type="gramStart"/>
            <w:r w:rsidRPr="00DA3442">
              <w:t>de</w:t>
            </w:r>
            <w:proofErr w:type="gramEnd"/>
            <w:r w:rsidRPr="00DA3442">
              <w:t xml:space="preserve"> fournir une interface graphique intuitive avec </w:t>
            </w:r>
            <w:proofErr w:type="spellStart"/>
            <w:r w:rsidRPr="00DA3442">
              <w:t>Tkinter</w:t>
            </w:r>
            <w:proofErr w:type="spellEnd"/>
            <w:r w:rsidRPr="00E751DD">
              <w:t>.</w:t>
            </w:r>
          </w:p>
        </w:tc>
        <w:tc>
          <w:tcPr>
            <w:tcW w:w="1079" w:type="dxa"/>
          </w:tcPr>
          <w:p w14:paraId="0478649D" w14:textId="77777777" w:rsidR="00E52EB2" w:rsidRDefault="00E52EB2" w:rsidP="00B80492"/>
        </w:tc>
      </w:tr>
    </w:tbl>
    <w:p w14:paraId="10BE8362" w14:textId="249A7996" w:rsidR="00E52EB2" w:rsidRDefault="00E52EB2"/>
    <w:p w14:paraId="3B91119E" w14:textId="730DBA55" w:rsidR="00697EDB" w:rsidRPr="00E751DD" w:rsidRDefault="00E52EB2" w:rsidP="00E751DD">
      <w:pPr>
        <w:rPr>
          <w:b/>
          <w:bCs/>
          <w:color w:val="476166" w:themeColor="accent1"/>
          <w:sz w:val="32"/>
          <w:szCs w:val="32"/>
        </w:rPr>
      </w:pPr>
      <w:r w:rsidRPr="00E751DD">
        <w:rPr>
          <w:b/>
          <w:bCs/>
          <w:color w:val="476166" w:themeColor="accent1"/>
          <w:sz w:val="32"/>
          <w:szCs w:val="32"/>
        </w:rPr>
        <w:t xml:space="preserve">             </w:t>
      </w:r>
      <w:r w:rsidR="00697EDB" w:rsidRPr="00E751DD">
        <w:rPr>
          <w:b/>
          <w:bCs/>
          <w:color w:val="476166" w:themeColor="accent1"/>
          <w:sz w:val="32"/>
          <w:szCs w:val="32"/>
        </w:rPr>
        <w:t xml:space="preserve"> </w:t>
      </w:r>
      <w:r w:rsidRPr="00E751DD">
        <w:rPr>
          <w:b/>
          <w:bCs/>
          <w:color w:val="476166" w:themeColor="accent1"/>
          <w:sz w:val="32"/>
          <w:szCs w:val="32"/>
        </w:rPr>
        <w:t>Technologies Utilisées</w:t>
      </w:r>
    </w:p>
    <w:p w14:paraId="14B50424" w14:textId="77777777" w:rsidR="00E751DD" w:rsidRPr="00E751DD" w:rsidRDefault="00E751DD" w:rsidP="00E751DD">
      <w:pPr>
        <w:rPr>
          <w:b/>
          <w:bCs/>
          <w:color w:val="476166" w:themeColor="accent1"/>
          <w:sz w:val="32"/>
          <w:szCs w:val="32"/>
          <w:u w:val="single"/>
        </w:rPr>
      </w:pPr>
    </w:p>
    <w:p w14:paraId="7142E42A" w14:textId="485BE7D5" w:rsidR="00697EDB" w:rsidRDefault="00E52EB2" w:rsidP="00E751DD">
      <w:pPr>
        <w:rPr>
          <w:sz w:val="28"/>
          <w:szCs w:val="28"/>
        </w:rPr>
      </w:pPr>
      <w:r w:rsidRPr="00E751DD">
        <w:rPr>
          <w:sz w:val="28"/>
          <w:szCs w:val="28"/>
        </w:rPr>
        <w:t xml:space="preserve">                  </w:t>
      </w:r>
      <w:r w:rsidR="00E751DD" w:rsidRPr="00E751DD">
        <w:rPr>
          <w:sz w:val="28"/>
          <w:szCs w:val="28"/>
        </w:rPr>
        <w:t>Le projet repose sur les technologies suivantes :</w:t>
      </w:r>
      <w:r w:rsidRPr="00E751DD">
        <w:rPr>
          <w:sz w:val="28"/>
          <w:szCs w:val="28"/>
        </w:rPr>
        <w:t xml:space="preserve"> </w:t>
      </w:r>
    </w:p>
    <w:p w14:paraId="2173FFB1" w14:textId="77777777" w:rsidR="00E751DD" w:rsidRPr="00E751DD" w:rsidRDefault="00E751DD" w:rsidP="00E751DD">
      <w:pPr>
        <w:rPr>
          <w:sz w:val="28"/>
          <w:szCs w:val="28"/>
        </w:rPr>
      </w:pPr>
    </w:p>
    <w:p w14:paraId="533A1437" w14:textId="79952D9C" w:rsidR="00E52EB2" w:rsidRPr="00E751DD" w:rsidRDefault="00E52EB2" w:rsidP="00E52EB2">
      <w:r w:rsidRPr="00E751DD">
        <w:tab/>
      </w:r>
      <w:r w:rsidRPr="00E751DD">
        <w:t xml:space="preserve">         </w:t>
      </w:r>
      <w:r w:rsidR="00697EDB" w:rsidRPr="00E751DD">
        <w:t xml:space="preserve">     </w:t>
      </w:r>
      <w:r w:rsidRPr="00E751DD">
        <w:t>•</w:t>
      </w:r>
      <w:r w:rsidR="00697EDB" w:rsidRPr="00E751DD">
        <w:t xml:space="preserve">  </w:t>
      </w:r>
      <w:r w:rsidRPr="00E751DD">
        <w:t xml:space="preserve">Python 3 : C’est le langage principal utilisé pour développer toute la logique de </w:t>
      </w:r>
    </w:p>
    <w:p w14:paraId="4589A758" w14:textId="6D31E6B6" w:rsidR="00E52EB2" w:rsidRPr="00E751DD" w:rsidRDefault="00E52EB2" w:rsidP="00697EDB">
      <w:r w:rsidRPr="00E751DD">
        <w:t xml:space="preserve">                         </w:t>
      </w:r>
      <w:proofErr w:type="gramStart"/>
      <w:r w:rsidRPr="00E751DD">
        <w:t>l’application</w:t>
      </w:r>
      <w:proofErr w:type="gramEnd"/>
      <w:r w:rsidRPr="00E751DD">
        <w:t>.</w:t>
      </w:r>
    </w:p>
    <w:p w14:paraId="4EBD6FCC" w14:textId="77777777" w:rsidR="00697EDB" w:rsidRPr="00E751DD" w:rsidRDefault="00697EDB" w:rsidP="00697EDB"/>
    <w:p w14:paraId="6E2EB3AE" w14:textId="0C59AB57" w:rsidR="00E52EB2" w:rsidRPr="00E751DD" w:rsidRDefault="00E52EB2" w:rsidP="00E52EB2">
      <w:r w:rsidRPr="00E751DD">
        <w:t xml:space="preserve">   </w:t>
      </w:r>
      <w:r w:rsidRPr="00E751DD">
        <w:tab/>
      </w:r>
      <w:r w:rsidRPr="00E751DD">
        <w:t xml:space="preserve">       </w:t>
      </w:r>
      <w:r w:rsidR="00697EDB" w:rsidRPr="00E751DD">
        <w:t xml:space="preserve">       </w:t>
      </w:r>
      <w:r w:rsidRPr="00E751DD">
        <w:t>•</w:t>
      </w:r>
      <w:r w:rsidR="00697EDB" w:rsidRPr="00E751DD">
        <w:t xml:space="preserve"> </w:t>
      </w:r>
      <w:proofErr w:type="spellStart"/>
      <w:r w:rsidRPr="00E751DD">
        <w:t>Tkinter</w:t>
      </w:r>
      <w:proofErr w:type="spellEnd"/>
      <w:r w:rsidRPr="00E751DD">
        <w:t xml:space="preserve"> : Utilisé pour créer une interface graphique (GUI) simple et interactive avec</w:t>
      </w:r>
    </w:p>
    <w:p w14:paraId="21876FB2" w14:textId="2E6CBB85" w:rsidR="00E52EB2" w:rsidRPr="00E751DD" w:rsidRDefault="00E52EB2" w:rsidP="00697EDB">
      <w:r w:rsidRPr="00E751DD">
        <w:t xml:space="preserve">                         </w:t>
      </w:r>
      <w:proofErr w:type="gramStart"/>
      <w:r w:rsidRPr="00E751DD">
        <w:t>l’utilisateur</w:t>
      </w:r>
      <w:proofErr w:type="gramEnd"/>
      <w:r w:rsidRPr="00E751DD">
        <w:t>.</w:t>
      </w:r>
      <w:r w:rsidRPr="00E751DD">
        <w:t xml:space="preserve">      </w:t>
      </w:r>
    </w:p>
    <w:p w14:paraId="6B9C3588" w14:textId="77777777" w:rsidR="00697EDB" w:rsidRPr="00E751DD" w:rsidRDefault="00697EDB" w:rsidP="00697EDB"/>
    <w:p w14:paraId="7304C1F1" w14:textId="6F402F0B" w:rsidR="00697EDB" w:rsidRPr="00E751DD" w:rsidRDefault="00E52EB2" w:rsidP="00E52EB2">
      <w:r w:rsidRPr="00E751DD">
        <w:tab/>
      </w:r>
      <w:r w:rsidRPr="00E751DD">
        <w:t xml:space="preserve">        </w:t>
      </w:r>
      <w:r w:rsidR="00697EDB" w:rsidRPr="00E751DD">
        <w:t xml:space="preserve">     </w:t>
      </w:r>
      <w:r w:rsidRPr="00E751DD">
        <w:t xml:space="preserve"> </w:t>
      </w:r>
      <w:r w:rsidRPr="00E751DD">
        <w:t>•</w:t>
      </w:r>
      <w:r w:rsidR="00697EDB" w:rsidRPr="00E751DD">
        <w:t xml:space="preserve"> </w:t>
      </w:r>
      <w:proofErr w:type="spellStart"/>
      <w:r w:rsidRPr="00E751DD">
        <w:t>Matplotlib</w:t>
      </w:r>
      <w:proofErr w:type="spellEnd"/>
      <w:r w:rsidRPr="00E751DD">
        <w:t xml:space="preserve"> : Permet de générer des visualisations statistiques comme des </w:t>
      </w:r>
      <w:r w:rsidR="00697EDB" w:rsidRPr="00E751DD">
        <w:t xml:space="preserve"> </w:t>
      </w:r>
    </w:p>
    <w:p w14:paraId="4493E1E3" w14:textId="60DA8F9B" w:rsidR="00697EDB" w:rsidRPr="00E751DD" w:rsidRDefault="00697EDB" w:rsidP="00697EDB">
      <w:r w:rsidRPr="00E751DD">
        <w:t xml:space="preserve">                        </w:t>
      </w:r>
      <w:proofErr w:type="gramStart"/>
      <w:r w:rsidR="00E52EB2" w:rsidRPr="00E751DD">
        <w:t xml:space="preserve">diagrammes </w:t>
      </w:r>
      <w:r w:rsidRPr="00E751DD">
        <w:t xml:space="preserve"> </w:t>
      </w:r>
      <w:r w:rsidRPr="00E751DD">
        <w:t>circulaires</w:t>
      </w:r>
      <w:proofErr w:type="gramEnd"/>
      <w:r w:rsidRPr="00E751DD">
        <w:t>, histogrammes et courbes temporelles.</w:t>
      </w:r>
    </w:p>
    <w:p w14:paraId="6A309007" w14:textId="77777777" w:rsidR="00697EDB" w:rsidRPr="00E751DD" w:rsidRDefault="00697EDB" w:rsidP="00697EDB"/>
    <w:p w14:paraId="1129B91F" w14:textId="07D0C5C8" w:rsidR="00E52EB2" w:rsidRPr="00E751DD" w:rsidRDefault="00E52EB2" w:rsidP="00E52EB2">
      <w:r w:rsidRPr="00E751DD">
        <w:tab/>
      </w:r>
      <w:r w:rsidRPr="00E751DD">
        <w:t xml:space="preserve">        </w:t>
      </w:r>
      <w:r w:rsidR="00697EDB" w:rsidRPr="00E751DD">
        <w:t xml:space="preserve">      </w:t>
      </w:r>
      <w:r w:rsidRPr="00E751DD">
        <w:t>•</w:t>
      </w:r>
      <w:r w:rsidR="00697EDB" w:rsidRPr="00E751DD">
        <w:t xml:space="preserve"> </w:t>
      </w:r>
      <w:r w:rsidRPr="00E751DD">
        <w:t xml:space="preserve">Fichiers CSV / texte : Servent à assurer la persistance des données, notamment pour </w:t>
      </w:r>
    </w:p>
    <w:p w14:paraId="56601A36" w14:textId="77777777" w:rsidR="00E751DD" w:rsidRDefault="00E52EB2" w:rsidP="00E751DD">
      <w:r w:rsidRPr="00E751DD">
        <w:t xml:space="preserve">                         </w:t>
      </w:r>
      <w:proofErr w:type="gramStart"/>
      <w:r w:rsidRPr="00E751DD">
        <w:t>enregistrer</w:t>
      </w:r>
      <w:proofErr w:type="gramEnd"/>
      <w:r w:rsidRPr="00E751DD">
        <w:t xml:space="preserve"> les informations des livres, des membres et de l’historique des </w:t>
      </w:r>
      <w:proofErr w:type="spellStart"/>
      <w:r w:rsidRPr="00E751DD">
        <w:t>emprun</w:t>
      </w:r>
      <w:proofErr w:type="spellEnd"/>
    </w:p>
    <w:p w14:paraId="33AE9891" w14:textId="77777777" w:rsidR="00E751DD" w:rsidRDefault="00E751DD" w:rsidP="00E751DD"/>
    <w:p w14:paraId="29A2176F" w14:textId="24974AD2" w:rsidR="00E751DD" w:rsidRDefault="00E751DD" w:rsidP="00E751DD">
      <w:pPr>
        <w:jc w:val="center"/>
      </w:pPr>
      <w:r>
        <w:t xml:space="preserve">                       </w:t>
      </w:r>
      <w:r w:rsidRPr="00E751DD">
        <w:t>•</w:t>
      </w:r>
      <w:r>
        <w:t xml:space="preserve"> </w:t>
      </w:r>
      <w:r w:rsidRPr="00E751DD">
        <w:t>POO : Pour structurer le code autour des entités métier (Livre, Membre, Bibliothèque)</w:t>
      </w:r>
    </w:p>
    <w:tbl>
      <w:tblPr>
        <w:tblStyle w:val="Grilledutableau"/>
        <w:tblpPr w:leftFromText="141" w:rightFromText="141" w:vertAnchor="text" w:tblpY="1"/>
        <w:tblOverlap w:val="never"/>
        <w:tblW w:w="107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34"/>
        <w:gridCol w:w="1024"/>
        <w:gridCol w:w="7553"/>
        <w:gridCol w:w="1079"/>
      </w:tblGrid>
      <w:tr w:rsidR="00DF4D06" w14:paraId="61EB03DE" w14:textId="77777777" w:rsidTr="00B80492">
        <w:trPr>
          <w:gridAfter w:val="2"/>
          <w:wAfter w:w="8632" w:type="dxa"/>
          <w:trHeight w:val="1709"/>
        </w:trPr>
        <w:tc>
          <w:tcPr>
            <w:tcW w:w="2158" w:type="dxa"/>
            <w:gridSpan w:val="2"/>
          </w:tcPr>
          <w:p w14:paraId="15E24631" w14:textId="605752A9" w:rsidR="00DF4D06" w:rsidRDefault="00DF4D06" w:rsidP="00B80492"/>
          <w:p w14:paraId="44A1AA78" w14:textId="77777777" w:rsidR="00DF4D06" w:rsidRDefault="00DF4D06" w:rsidP="00B80492"/>
          <w:p w14:paraId="1E92B5A7" w14:textId="77777777" w:rsidR="00DF4D06" w:rsidRDefault="00DF4D06" w:rsidP="00B80492"/>
          <w:p w14:paraId="6CD25082" w14:textId="77777777" w:rsidR="00DF4D06" w:rsidRDefault="00DF4D06" w:rsidP="00B80492"/>
          <w:p w14:paraId="2C4BE481" w14:textId="77777777" w:rsidR="00DF4D06" w:rsidRDefault="00DF4D06" w:rsidP="00B80492"/>
          <w:p w14:paraId="2737A955" w14:textId="77777777" w:rsidR="00DF4D06" w:rsidRDefault="00DF4D06" w:rsidP="00B80492"/>
          <w:p w14:paraId="3684724C" w14:textId="77777777" w:rsidR="00DF4D06" w:rsidRDefault="00DF4D06" w:rsidP="00B80492"/>
          <w:p w14:paraId="2D9255F0" w14:textId="77777777" w:rsidR="00DF4D06" w:rsidRDefault="00DF4D06" w:rsidP="00B80492"/>
          <w:p w14:paraId="7378EA9D" w14:textId="77777777" w:rsidR="00DF4D06" w:rsidRDefault="00DF4D06" w:rsidP="00B80492"/>
          <w:p w14:paraId="6592D7E0" w14:textId="77777777" w:rsidR="00DF4D06" w:rsidRDefault="00DF4D06" w:rsidP="00B80492"/>
          <w:p w14:paraId="722FD9B9" w14:textId="77777777" w:rsidR="00DF4D06" w:rsidRDefault="00DF4D06" w:rsidP="00B80492"/>
          <w:p w14:paraId="24AB7D1A" w14:textId="77777777" w:rsidR="00DF4D06" w:rsidRDefault="00DF4D06" w:rsidP="00B80492"/>
        </w:tc>
      </w:tr>
      <w:tr w:rsidR="00DF4D06" w14:paraId="1A3D722D" w14:textId="77777777" w:rsidTr="00B80492">
        <w:trPr>
          <w:trHeight w:val="4546"/>
        </w:trPr>
        <w:tc>
          <w:tcPr>
            <w:tcW w:w="1134" w:type="dxa"/>
          </w:tcPr>
          <w:p w14:paraId="4A2FFA8E" w14:textId="77777777" w:rsidR="00DF4D06" w:rsidRDefault="00DF4D06" w:rsidP="00B80492"/>
        </w:tc>
        <w:tc>
          <w:tcPr>
            <w:tcW w:w="8577" w:type="dxa"/>
            <w:gridSpan w:val="2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A421A98" w14:textId="77777777" w:rsidR="00DF4D06" w:rsidRDefault="00DF4D06" w:rsidP="00DF4D06">
            <w:pPr>
              <w:rPr>
                <w:rFonts w:asciiTheme="majorHAnsi" w:hAnsiTheme="majorHAnsi"/>
                <w:b/>
                <w:color w:val="476166" w:themeColor="accent1"/>
                <w:sz w:val="32"/>
                <w:szCs w:val="32"/>
              </w:rPr>
            </w:pPr>
          </w:p>
          <w:p w14:paraId="708716B7" w14:textId="77777777" w:rsidR="00DF4D06" w:rsidRDefault="00DF4D06" w:rsidP="00DF4D06">
            <w:pPr>
              <w:rPr>
                <w:rFonts w:asciiTheme="majorHAnsi" w:hAnsiTheme="majorHAnsi"/>
                <w:b/>
                <w:color w:val="476166" w:themeColor="accent1"/>
                <w:sz w:val="32"/>
                <w:szCs w:val="32"/>
              </w:rPr>
            </w:pPr>
            <w:r w:rsidRPr="00DF4D06">
              <w:rPr>
                <w:rFonts w:asciiTheme="majorHAnsi" w:hAnsiTheme="majorHAnsi"/>
                <w:b/>
                <w:color w:val="476166" w:themeColor="accent1"/>
                <w:sz w:val="32"/>
                <w:szCs w:val="32"/>
              </w:rPr>
              <w:t>Organisation du Code (Architecture MVC)</w:t>
            </w:r>
          </w:p>
          <w:p w14:paraId="4AD39ED0" w14:textId="69A816FF" w:rsidR="00DF4D06" w:rsidRPr="00DF4D06" w:rsidRDefault="00DF4D06" w:rsidP="00DF4D06">
            <w:pPr>
              <w:rPr>
                <w:rFonts w:asciiTheme="majorHAnsi" w:hAnsiTheme="majorHAnsi"/>
                <w:b/>
                <w:color w:val="476166" w:themeColor="accent1"/>
                <w:sz w:val="32"/>
                <w:szCs w:val="32"/>
              </w:rPr>
            </w:pPr>
            <w:r w:rsidRPr="004909D9">
              <w:rPr>
                <w:noProof/>
                <w:lang w:bidi="fr-FR"/>
              </w:rPr>
              <w:drawing>
                <wp:anchor distT="0" distB="0" distL="114300" distR="114300" simplePos="0" relativeHeight="251669504" behindDoc="1" locked="0" layoutInCell="1" allowOverlap="1" wp14:anchorId="31C200E3" wp14:editId="265968C9">
                  <wp:simplePos x="0" y="0"/>
                  <wp:positionH relativeFrom="margin">
                    <wp:posOffset>-721360</wp:posOffset>
                  </wp:positionH>
                  <wp:positionV relativeFrom="margin">
                    <wp:posOffset>-2157729</wp:posOffset>
                  </wp:positionV>
                  <wp:extent cx="6861175" cy="2003002"/>
                  <wp:effectExtent l="0" t="0" r="0" b="0"/>
                  <wp:wrapNone/>
                  <wp:docPr id="2094471682" name="Image 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1175" cy="2003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3806FD3" w14:textId="77777777" w:rsidR="00DF4D06" w:rsidRDefault="00DF4D06" w:rsidP="00DF4D06">
            <w:pPr>
              <w:pStyle w:val="Texte"/>
            </w:pPr>
            <w:r>
              <w:t>Le projet suit une architecture MVC simplifiée :</w:t>
            </w:r>
          </w:p>
          <w:p w14:paraId="76D67CA2" w14:textId="77777777" w:rsidR="00DF4D06" w:rsidRDefault="00DF4D06" w:rsidP="00DF4D06">
            <w:pPr>
              <w:pStyle w:val="Texte"/>
            </w:pPr>
          </w:p>
          <w:p w14:paraId="1AF2E008" w14:textId="77777777" w:rsidR="00DF4D06" w:rsidRDefault="00DF4D06" w:rsidP="00DF4D06">
            <w:pPr>
              <w:pStyle w:val="Texte"/>
            </w:pPr>
            <w:r>
              <w:tab/>
              <w:t xml:space="preserve">•Modèle : Définit les entités principales (Livre, Membre, </w:t>
            </w:r>
          </w:p>
          <w:p w14:paraId="614EB875" w14:textId="05836E9B" w:rsidR="00DF4D06" w:rsidRDefault="00DF4D06" w:rsidP="00DF4D06">
            <w:pPr>
              <w:pStyle w:val="Texte"/>
            </w:pPr>
            <w:r>
              <w:t xml:space="preserve">      </w:t>
            </w:r>
            <w:r>
              <w:t xml:space="preserve">Bibliothèque) – </w:t>
            </w:r>
            <w:proofErr w:type="gramStart"/>
            <w:r>
              <w:t>dossier .</w:t>
            </w:r>
            <w:proofErr w:type="gramEnd"/>
            <w:r>
              <w:t>/</w:t>
            </w:r>
            <w:proofErr w:type="spellStart"/>
            <w:r>
              <w:t>Modele</w:t>
            </w:r>
            <w:proofErr w:type="spellEnd"/>
            <w:r>
              <w:t>/.</w:t>
            </w:r>
          </w:p>
          <w:p w14:paraId="0258E38D" w14:textId="77777777" w:rsidR="00DF4D06" w:rsidRDefault="00DF4D06" w:rsidP="00DF4D06">
            <w:pPr>
              <w:pStyle w:val="Texte"/>
            </w:pPr>
          </w:p>
          <w:p w14:paraId="699FAAF6" w14:textId="77777777" w:rsidR="00D5755B" w:rsidRDefault="00DF4D06" w:rsidP="00DF4D06">
            <w:pPr>
              <w:pStyle w:val="Texte"/>
            </w:pPr>
            <w:r>
              <w:tab/>
              <w:t xml:space="preserve">•Vue : Interface utilisateur avec </w:t>
            </w:r>
            <w:proofErr w:type="spellStart"/>
            <w:r>
              <w:t>Tkinter</w:t>
            </w:r>
            <w:proofErr w:type="spellEnd"/>
            <w:r>
              <w:t xml:space="preserve"> – fichier </w:t>
            </w:r>
            <w:r w:rsidR="00D5755B">
              <w:t xml:space="preserve">   </w:t>
            </w:r>
          </w:p>
          <w:p w14:paraId="2407534C" w14:textId="3B60A165" w:rsidR="00DF4D06" w:rsidRDefault="00D5755B" w:rsidP="00DF4D06">
            <w:pPr>
              <w:pStyle w:val="Texte"/>
            </w:pPr>
            <w:r>
              <w:t xml:space="preserve">     </w:t>
            </w:r>
            <w:proofErr w:type="gramStart"/>
            <w:r w:rsidR="00DF4D06">
              <w:t>./</w:t>
            </w:r>
            <w:proofErr w:type="gramEnd"/>
            <w:r w:rsidR="00DF4D06">
              <w:t>Services/interface.py.</w:t>
            </w:r>
          </w:p>
          <w:p w14:paraId="4E429B1C" w14:textId="77777777" w:rsidR="00DF4D06" w:rsidRDefault="00DF4D06" w:rsidP="00DF4D06">
            <w:pPr>
              <w:pStyle w:val="Texte"/>
            </w:pPr>
          </w:p>
          <w:p w14:paraId="4AC4249C" w14:textId="77777777" w:rsidR="00D5755B" w:rsidRDefault="00DF4D06" w:rsidP="00DF4D06">
            <w:pPr>
              <w:pStyle w:val="Texte"/>
            </w:pPr>
            <w:r>
              <w:tab/>
              <w:t>•Contrôleur : Gère la logique d’interaction GUI/métier – inclus</w:t>
            </w:r>
          </w:p>
          <w:p w14:paraId="48134893" w14:textId="47897131" w:rsidR="00DF4D06" w:rsidRDefault="00D5755B" w:rsidP="00DF4D06">
            <w:pPr>
              <w:pStyle w:val="Texte"/>
            </w:pPr>
            <w:r>
              <w:t xml:space="preserve">    </w:t>
            </w:r>
            <w:r w:rsidR="00DF4D06">
              <w:t xml:space="preserve"> </w:t>
            </w:r>
            <w:proofErr w:type="gramStart"/>
            <w:r w:rsidR="00DF4D06">
              <w:t>dans</w:t>
            </w:r>
            <w:proofErr w:type="gramEnd"/>
            <w:r w:rsidR="00DF4D06">
              <w:t xml:space="preserve"> interface.py.</w:t>
            </w:r>
          </w:p>
          <w:p w14:paraId="3BEF51B1" w14:textId="77777777" w:rsidR="00DF4D06" w:rsidRDefault="00DF4D06" w:rsidP="00DF4D06">
            <w:pPr>
              <w:pStyle w:val="Texte"/>
            </w:pPr>
          </w:p>
          <w:p w14:paraId="622F15B9" w14:textId="77777777" w:rsidR="00D5755B" w:rsidRDefault="00DF4D06" w:rsidP="00DF4D06">
            <w:pPr>
              <w:pStyle w:val="Texte"/>
            </w:pPr>
            <w:r>
              <w:tab/>
              <w:t xml:space="preserve">•Exceptions : Gestion des erreurs personnalisées – dossier </w:t>
            </w:r>
          </w:p>
          <w:p w14:paraId="26D4118F" w14:textId="108A711F" w:rsidR="00DF4D06" w:rsidRDefault="00D5755B" w:rsidP="00DF4D06">
            <w:pPr>
              <w:pStyle w:val="Texte"/>
            </w:pPr>
            <w:r>
              <w:t xml:space="preserve">     </w:t>
            </w:r>
            <w:proofErr w:type="gramStart"/>
            <w:r w:rsidR="00DF4D06">
              <w:t>./</w:t>
            </w:r>
            <w:proofErr w:type="gramEnd"/>
            <w:r w:rsidR="00DF4D06">
              <w:t>Exception/.</w:t>
            </w:r>
          </w:p>
          <w:p w14:paraId="7EE61DA4" w14:textId="77777777" w:rsidR="00DF4D06" w:rsidRDefault="00DF4D06" w:rsidP="00DF4D06">
            <w:pPr>
              <w:pStyle w:val="Texte"/>
            </w:pPr>
          </w:p>
          <w:p w14:paraId="07889419" w14:textId="77777777" w:rsidR="00D5755B" w:rsidRDefault="00DF4D06" w:rsidP="00DF4D06">
            <w:pPr>
              <w:pStyle w:val="Texte"/>
            </w:pPr>
            <w:r>
              <w:tab/>
              <w:t xml:space="preserve">•Données : Stockage local des livres, membres, historique – </w:t>
            </w:r>
          </w:p>
          <w:p w14:paraId="30B272D7" w14:textId="42DE6F66" w:rsidR="00DF4D06" w:rsidRDefault="00D5755B" w:rsidP="00DF4D06">
            <w:pPr>
              <w:pStyle w:val="Texte"/>
            </w:pPr>
            <w:r>
              <w:t xml:space="preserve">     </w:t>
            </w:r>
            <w:proofErr w:type="gramStart"/>
            <w:r w:rsidR="00DF4D06">
              <w:t>dossier .</w:t>
            </w:r>
            <w:proofErr w:type="gramEnd"/>
            <w:r w:rsidR="00DF4D06">
              <w:t>/data/.</w:t>
            </w:r>
          </w:p>
          <w:p w14:paraId="346E39C4" w14:textId="77777777" w:rsidR="00DF4D06" w:rsidRDefault="00DF4D06" w:rsidP="00DF4D06">
            <w:pPr>
              <w:pStyle w:val="Texte"/>
            </w:pPr>
          </w:p>
          <w:p w14:paraId="078C86AD" w14:textId="77777777" w:rsidR="00D5755B" w:rsidRDefault="00D5755B" w:rsidP="00DF4D06">
            <w:pPr>
              <w:pStyle w:val="Texte"/>
              <w:ind w:left="720"/>
            </w:pPr>
            <w:r>
              <w:t xml:space="preserve"> </w:t>
            </w:r>
            <w:r w:rsidR="00DF4D06">
              <w:t xml:space="preserve">•Rapports : Génération de graphiques statistiques avec </w:t>
            </w:r>
          </w:p>
          <w:p w14:paraId="4F445020" w14:textId="0C81AB05" w:rsidR="00DF4D06" w:rsidRDefault="00D5755B" w:rsidP="00D5755B">
            <w:pPr>
              <w:pStyle w:val="Texte"/>
            </w:pPr>
            <w:r>
              <w:t xml:space="preserve">     </w:t>
            </w:r>
            <w:proofErr w:type="spellStart"/>
            <w:r w:rsidR="00DF4D06">
              <w:t>Matplotlib</w:t>
            </w:r>
            <w:proofErr w:type="spellEnd"/>
            <w:r w:rsidR="00DF4D06">
              <w:t xml:space="preserve"> </w:t>
            </w:r>
            <w:proofErr w:type="gramStart"/>
            <w:r w:rsidR="00DF4D06">
              <w:t>– .</w:t>
            </w:r>
            <w:proofErr w:type="gramEnd"/>
            <w:r w:rsidR="00DF4D06">
              <w:t>/rapports/statistiques.py.</w:t>
            </w:r>
          </w:p>
          <w:p w14:paraId="4A6681DB" w14:textId="6EA5385A" w:rsidR="00DF4D06" w:rsidRPr="00697EDB" w:rsidRDefault="00DF4D06" w:rsidP="00DF4D06">
            <w:pPr>
              <w:pStyle w:val="Texte"/>
              <w:ind w:left="720"/>
              <w:rPr>
                <w:sz w:val="24"/>
                <w:szCs w:val="24"/>
              </w:rPr>
            </w:pPr>
          </w:p>
        </w:tc>
        <w:tc>
          <w:tcPr>
            <w:tcW w:w="1079" w:type="dxa"/>
          </w:tcPr>
          <w:p w14:paraId="2CF6F00B" w14:textId="77777777" w:rsidR="00DF4D06" w:rsidRDefault="00DF4D06" w:rsidP="00B80492"/>
          <w:p w14:paraId="3EA90C9A" w14:textId="77777777" w:rsidR="00D5755B" w:rsidRPr="00D5755B" w:rsidRDefault="00D5755B" w:rsidP="00D5755B"/>
          <w:p w14:paraId="40F995D2" w14:textId="77777777" w:rsidR="00D5755B" w:rsidRPr="00D5755B" w:rsidRDefault="00D5755B" w:rsidP="00D5755B"/>
          <w:p w14:paraId="00DE4433" w14:textId="77777777" w:rsidR="00D5755B" w:rsidRPr="00D5755B" w:rsidRDefault="00D5755B" w:rsidP="00D5755B"/>
          <w:p w14:paraId="7704ED62" w14:textId="77777777" w:rsidR="00D5755B" w:rsidRPr="00D5755B" w:rsidRDefault="00D5755B" w:rsidP="00D5755B"/>
          <w:p w14:paraId="7542A43D" w14:textId="77777777" w:rsidR="00D5755B" w:rsidRPr="00D5755B" w:rsidRDefault="00D5755B" w:rsidP="00D5755B"/>
          <w:p w14:paraId="59525739" w14:textId="77777777" w:rsidR="00D5755B" w:rsidRPr="00D5755B" w:rsidRDefault="00D5755B" w:rsidP="00D5755B"/>
          <w:p w14:paraId="735892C3" w14:textId="77777777" w:rsidR="00D5755B" w:rsidRPr="00D5755B" w:rsidRDefault="00D5755B" w:rsidP="00D5755B"/>
          <w:p w14:paraId="1E4FC445" w14:textId="77777777" w:rsidR="00D5755B" w:rsidRPr="00D5755B" w:rsidRDefault="00D5755B" w:rsidP="00D5755B"/>
          <w:p w14:paraId="49E6D0F4" w14:textId="77777777" w:rsidR="00D5755B" w:rsidRPr="00D5755B" w:rsidRDefault="00D5755B" w:rsidP="00D5755B"/>
          <w:p w14:paraId="6F6454AE" w14:textId="77777777" w:rsidR="00D5755B" w:rsidRPr="00D5755B" w:rsidRDefault="00D5755B" w:rsidP="00D5755B"/>
          <w:p w14:paraId="7877946D" w14:textId="77777777" w:rsidR="00D5755B" w:rsidRPr="00D5755B" w:rsidRDefault="00D5755B" w:rsidP="00D5755B"/>
          <w:p w14:paraId="168AC266" w14:textId="77777777" w:rsidR="00D5755B" w:rsidRDefault="00D5755B" w:rsidP="00D5755B"/>
          <w:p w14:paraId="001C1759" w14:textId="77777777" w:rsidR="00D5755B" w:rsidRDefault="00D5755B" w:rsidP="00D5755B"/>
          <w:p w14:paraId="599091FD" w14:textId="77777777" w:rsidR="00D5755B" w:rsidRPr="00D5755B" w:rsidRDefault="00D5755B" w:rsidP="00D5755B"/>
        </w:tc>
      </w:tr>
    </w:tbl>
    <w:p w14:paraId="02479FF9" w14:textId="21754678" w:rsidR="006E12D9" w:rsidRPr="006E12D9" w:rsidRDefault="006E12D9" w:rsidP="006E12D9"/>
    <w:p w14:paraId="353B8730" w14:textId="3407B5FC" w:rsidR="006E12D9" w:rsidRPr="009410AC" w:rsidRDefault="00D5755B" w:rsidP="00D5755B">
      <w:pPr>
        <w:rPr>
          <w:b/>
          <w:bCs/>
          <w:color w:val="EE0000"/>
          <w:sz w:val="32"/>
          <w:szCs w:val="32"/>
          <w:u w:val="single"/>
        </w:rPr>
      </w:pPr>
      <w:r w:rsidRPr="009410AC">
        <w:rPr>
          <w:b/>
          <w:bCs/>
          <w:color w:val="EE0000"/>
          <w:sz w:val="32"/>
          <w:szCs w:val="32"/>
        </w:rPr>
        <w:t xml:space="preserve">         </w:t>
      </w:r>
      <w:r w:rsidR="009410AC" w:rsidRPr="009410AC">
        <w:rPr>
          <w:b/>
          <w:bCs/>
          <w:color w:val="EE0000"/>
          <w:sz w:val="32"/>
          <w:szCs w:val="32"/>
        </w:rPr>
        <w:t xml:space="preserve">                      </w:t>
      </w:r>
      <w:r w:rsidRPr="009410AC">
        <w:rPr>
          <w:b/>
          <w:bCs/>
          <w:color w:val="EE0000"/>
          <w:sz w:val="32"/>
          <w:szCs w:val="32"/>
        </w:rPr>
        <w:t xml:space="preserve">     </w:t>
      </w:r>
      <w:r w:rsidRPr="009410AC">
        <w:rPr>
          <w:b/>
          <w:bCs/>
          <w:color w:val="EE0000"/>
          <w:sz w:val="32"/>
          <w:szCs w:val="32"/>
          <w:u w:val="single"/>
        </w:rPr>
        <w:t>Arborescence du Projet</w:t>
      </w:r>
    </w:p>
    <w:p w14:paraId="6191DD2A" w14:textId="5B81912B" w:rsidR="006E12D9" w:rsidRPr="006E12D9" w:rsidRDefault="006E12D9" w:rsidP="006E12D9"/>
    <w:p w14:paraId="7774A3C7" w14:textId="72FF6DDB" w:rsidR="006E12D9" w:rsidRPr="006E12D9" w:rsidRDefault="006E12D9" w:rsidP="006E12D9"/>
    <w:p w14:paraId="55FF1EC0" w14:textId="75DDB7CB" w:rsidR="006E12D9" w:rsidRDefault="00D5755B" w:rsidP="006E12D9">
      <w:r>
        <w:t xml:space="preserve">                   </w:t>
      </w:r>
      <w:r w:rsidR="00EE79E6">
        <w:rPr>
          <w:noProof/>
        </w:rPr>
        <w:t xml:space="preserve"> </w:t>
      </w:r>
      <w:r w:rsidR="00EE79E6">
        <w:rPr>
          <w:noProof/>
        </w:rPr>
        <w:drawing>
          <wp:inline distT="0" distB="0" distL="0" distR="0" wp14:anchorId="55E0EB38" wp14:editId="11EAEB01">
            <wp:extent cx="4986867" cy="3624275"/>
            <wp:effectExtent l="0" t="0" r="4445" b="0"/>
            <wp:docPr id="19763515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51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8419" cy="364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5C5A" w14:textId="77777777" w:rsidR="009410AC" w:rsidRDefault="006E12D9" w:rsidP="009410AC">
      <w:pPr>
        <w:tabs>
          <w:tab w:val="left" w:pos="1707"/>
        </w:tabs>
      </w:pPr>
      <w:r>
        <w:tab/>
      </w:r>
      <w:r w:rsidR="009410AC">
        <w:t xml:space="preserve">                        </w:t>
      </w:r>
    </w:p>
    <w:p w14:paraId="75BAB74B" w14:textId="6A31BC5D" w:rsidR="006E12D9" w:rsidRPr="009410AC" w:rsidRDefault="009410AC" w:rsidP="009410AC">
      <w:pPr>
        <w:tabs>
          <w:tab w:val="left" w:pos="1707"/>
        </w:tabs>
        <w:rPr>
          <w:b/>
          <w:bCs/>
          <w:color w:val="EE0000"/>
          <w:sz w:val="32"/>
          <w:szCs w:val="32"/>
          <w:u w:val="single"/>
        </w:rPr>
      </w:pPr>
      <w:r>
        <w:t xml:space="preserve">                                                   </w:t>
      </w:r>
      <w:r w:rsidRPr="009410AC">
        <w:rPr>
          <w:b/>
          <w:bCs/>
          <w:color w:val="EE0000"/>
          <w:sz w:val="32"/>
          <w:szCs w:val="32"/>
          <w:u w:val="single"/>
        </w:rPr>
        <w:t>Diagramme de Classes UML</w:t>
      </w:r>
    </w:p>
    <w:p w14:paraId="5E8F1B6F" w14:textId="59BD8734" w:rsidR="006E12D9" w:rsidRDefault="006E12D9" w:rsidP="006E12D9">
      <w:pPr>
        <w:tabs>
          <w:tab w:val="left" w:pos="1707"/>
        </w:tabs>
      </w:pPr>
    </w:p>
    <w:p w14:paraId="6408878D" w14:textId="7934E9FB" w:rsidR="006E12D9" w:rsidRDefault="009410AC" w:rsidP="006E12D9">
      <w:pPr>
        <w:tabs>
          <w:tab w:val="left" w:pos="1707"/>
        </w:tabs>
      </w:pPr>
      <w:r>
        <w:t xml:space="preserve">                    </w:t>
      </w:r>
      <w:r>
        <w:rPr>
          <w:noProof/>
        </w:rPr>
        <w:drawing>
          <wp:inline distT="0" distB="0" distL="0" distR="0" wp14:anchorId="56EEFA88" wp14:editId="261710F9">
            <wp:extent cx="5029200" cy="4681855"/>
            <wp:effectExtent l="0" t="0" r="0" b="4445"/>
            <wp:docPr id="10185342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92" cy="470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658B" w14:textId="77777777" w:rsidR="006E12D9" w:rsidRDefault="006E12D9" w:rsidP="006E12D9">
      <w:pPr>
        <w:tabs>
          <w:tab w:val="left" w:pos="1707"/>
        </w:tabs>
      </w:pPr>
    </w:p>
    <w:p w14:paraId="40143BFF" w14:textId="02180EA7" w:rsidR="00DF622A" w:rsidRDefault="00DF622A" w:rsidP="006E12D9">
      <w:pPr>
        <w:tabs>
          <w:tab w:val="left" w:pos="1707"/>
        </w:tabs>
      </w:pPr>
    </w:p>
    <w:p w14:paraId="6FF6DDEE" w14:textId="5DF2D6B4" w:rsidR="00DF622A" w:rsidRDefault="00DF622A"/>
    <w:p w14:paraId="6D160DB0" w14:textId="64C2C8B2" w:rsidR="006E12D9" w:rsidRDefault="006E12D9" w:rsidP="006E12D9">
      <w:pPr>
        <w:tabs>
          <w:tab w:val="left" w:pos="1707"/>
        </w:tabs>
      </w:pPr>
    </w:p>
    <w:p w14:paraId="7B7ABF90" w14:textId="77777777" w:rsidR="00DF622A" w:rsidRDefault="00DF622A" w:rsidP="006E12D9">
      <w:pPr>
        <w:tabs>
          <w:tab w:val="left" w:pos="1707"/>
        </w:tabs>
      </w:pPr>
    </w:p>
    <w:p w14:paraId="2B9E199E" w14:textId="77777777" w:rsidR="00DF622A" w:rsidRDefault="00DF622A" w:rsidP="006E12D9">
      <w:pPr>
        <w:tabs>
          <w:tab w:val="left" w:pos="1707"/>
        </w:tabs>
      </w:pPr>
    </w:p>
    <w:tbl>
      <w:tblPr>
        <w:tblStyle w:val="Grilledutableau"/>
        <w:tblpPr w:leftFromText="141" w:rightFromText="141" w:vertAnchor="text" w:tblpY="1"/>
        <w:tblOverlap w:val="never"/>
        <w:tblW w:w="107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34"/>
        <w:gridCol w:w="1024"/>
        <w:gridCol w:w="2158"/>
        <w:gridCol w:w="2158"/>
        <w:gridCol w:w="2158"/>
        <w:gridCol w:w="1079"/>
        <w:gridCol w:w="1079"/>
      </w:tblGrid>
      <w:tr w:rsidR="00DF622A" w14:paraId="07DDB549" w14:textId="77777777" w:rsidTr="00B80492">
        <w:trPr>
          <w:trHeight w:val="1709"/>
        </w:trPr>
        <w:tc>
          <w:tcPr>
            <w:tcW w:w="2158" w:type="dxa"/>
            <w:gridSpan w:val="2"/>
          </w:tcPr>
          <w:p w14:paraId="3223D5B8" w14:textId="77777777" w:rsidR="00DF622A" w:rsidRDefault="00DF622A" w:rsidP="00B80492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3CAD314" w14:textId="77777777" w:rsidR="00DF622A" w:rsidRDefault="00DF622A" w:rsidP="00B80492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7107AEF" w14:textId="77777777" w:rsidR="00DF622A" w:rsidRDefault="00DF622A" w:rsidP="00B80492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E490668" w14:textId="77777777" w:rsidR="00DF622A" w:rsidRDefault="00DF622A" w:rsidP="00B80492">
            <w:r w:rsidRPr="004909D9">
              <w:rPr>
                <w:noProof/>
                <w:lang w:bidi="fr-FR"/>
              </w:rPr>
              <w:drawing>
                <wp:anchor distT="0" distB="0" distL="114300" distR="114300" simplePos="0" relativeHeight="251670528" behindDoc="1" locked="0" layoutInCell="1" allowOverlap="1" wp14:anchorId="46287E60" wp14:editId="1A85141A">
                  <wp:simplePos x="0" y="0"/>
                  <wp:positionH relativeFrom="margin">
                    <wp:posOffset>-4120938</wp:posOffset>
                  </wp:positionH>
                  <wp:positionV relativeFrom="margin">
                    <wp:posOffset>-593725</wp:posOffset>
                  </wp:positionV>
                  <wp:extent cx="6861175" cy="1943735"/>
                  <wp:effectExtent l="0" t="0" r="0" b="0"/>
                  <wp:wrapNone/>
                  <wp:docPr id="1319732" name="Image 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1175" cy="194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gridSpan w:val="2"/>
          </w:tcPr>
          <w:p w14:paraId="2287869F" w14:textId="77777777" w:rsidR="00DF622A" w:rsidRDefault="00DF622A" w:rsidP="00B80492"/>
          <w:p w14:paraId="44443623" w14:textId="77777777" w:rsidR="00DF622A" w:rsidRDefault="00DF622A" w:rsidP="00B80492"/>
        </w:tc>
      </w:tr>
      <w:tr w:rsidR="00DF622A" w14:paraId="38DB2D5B" w14:textId="77777777" w:rsidTr="00B80492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5F805974" w14:textId="77777777" w:rsidR="00DF622A" w:rsidRDefault="00DF622A" w:rsidP="00B80492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9F4B039" w14:textId="401B3617" w:rsidR="00DF622A" w:rsidRPr="00DA3442" w:rsidRDefault="00DF622A" w:rsidP="00B80492">
            <w:pPr>
              <w:pStyle w:val="Titre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Fonctionnalités Clés &amp; Algorithmes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1B1968EE" w14:textId="77777777" w:rsidR="00DF622A" w:rsidRDefault="00DF622A" w:rsidP="00B80492"/>
        </w:tc>
      </w:tr>
      <w:tr w:rsidR="00DF622A" w14:paraId="56C8CBCA" w14:textId="77777777" w:rsidTr="00B80492">
        <w:trPr>
          <w:trHeight w:val="28"/>
        </w:trPr>
        <w:tc>
          <w:tcPr>
            <w:tcW w:w="2158" w:type="dxa"/>
            <w:gridSpan w:val="2"/>
          </w:tcPr>
          <w:p w14:paraId="4B67CD0E" w14:textId="77777777" w:rsidR="00DF622A" w:rsidRDefault="00DF622A" w:rsidP="00B80492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832797C" w14:textId="77777777" w:rsidR="00DF622A" w:rsidRDefault="00DF622A" w:rsidP="00B80492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36B7D5C" w14:textId="77777777" w:rsidR="00DF622A" w:rsidRDefault="00DF622A" w:rsidP="00B80492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DB5212A" w14:textId="77777777" w:rsidR="00DF622A" w:rsidRDefault="00DF622A" w:rsidP="00B80492"/>
        </w:tc>
        <w:tc>
          <w:tcPr>
            <w:tcW w:w="2158" w:type="dxa"/>
            <w:gridSpan w:val="2"/>
          </w:tcPr>
          <w:p w14:paraId="28C63415" w14:textId="77777777" w:rsidR="00DF622A" w:rsidRDefault="00DF622A" w:rsidP="00B80492"/>
        </w:tc>
      </w:tr>
      <w:tr w:rsidR="00DF622A" w14:paraId="7CC5AA70" w14:textId="77777777" w:rsidTr="00B80492">
        <w:trPr>
          <w:trHeight w:val="4546"/>
        </w:trPr>
        <w:tc>
          <w:tcPr>
            <w:tcW w:w="1134" w:type="dxa"/>
          </w:tcPr>
          <w:p w14:paraId="703EED21" w14:textId="2AB3BE85" w:rsidR="00DF622A" w:rsidRDefault="00DF622A" w:rsidP="00B80492"/>
        </w:tc>
        <w:tc>
          <w:tcPr>
            <w:tcW w:w="8577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91C08A5" w14:textId="454ABB7B" w:rsidR="00DF622A" w:rsidRPr="006E6860" w:rsidRDefault="00DF622A" w:rsidP="00DF622A">
            <w:pPr>
              <w:pStyle w:val="Titre5"/>
              <w:rPr>
                <w:sz w:val="32"/>
                <w:szCs w:val="32"/>
                <w:u w:val="single"/>
              </w:rPr>
            </w:pPr>
            <w:r w:rsidRPr="006E6860">
              <w:rPr>
                <w:sz w:val="32"/>
                <w:szCs w:val="32"/>
                <w:u w:val="single"/>
              </w:rPr>
              <w:t xml:space="preserve">1. </w:t>
            </w:r>
            <w:r w:rsidRPr="006E6860">
              <w:rPr>
                <w:bCs/>
                <w:sz w:val="32"/>
                <w:szCs w:val="32"/>
                <w:u w:val="single"/>
              </w:rPr>
              <w:t>Ajout / Suppression / Modification de livres</w:t>
            </w:r>
          </w:p>
          <w:p w14:paraId="03846CF3" w14:textId="77777777" w:rsidR="00DF622A" w:rsidRPr="00E751DD" w:rsidRDefault="00DF622A" w:rsidP="00B80492"/>
          <w:p w14:paraId="3A299790" w14:textId="5D789697" w:rsidR="00DF622A" w:rsidRPr="006E6860" w:rsidRDefault="00DF622A" w:rsidP="00DF622A">
            <w:pPr>
              <w:pStyle w:val="Texte"/>
              <w:numPr>
                <w:ilvl w:val="0"/>
                <w:numId w:val="4"/>
              </w:numPr>
              <w:rPr>
                <w:b/>
                <w:bCs/>
              </w:rPr>
            </w:pPr>
            <w:r w:rsidRPr="00DF622A">
              <w:t xml:space="preserve"> </w:t>
            </w:r>
            <w:r w:rsidRPr="00DF622A">
              <w:rPr>
                <w:b/>
                <w:bCs/>
                <w:color w:val="476166" w:themeColor="accent1"/>
              </w:rPr>
              <w:t xml:space="preserve">Ajout </w:t>
            </w:r>
            <w:r w:rsidRPr="00DF622A">
              <w:rPr>
                <w:b/>
                <w:bCs/>
              </w:rPr>
              <w:t xml:space="preserve">: via la méthode </w:t>
            </w:r>
            <w:proofErr w:type="spellStart"/>
            <w:r w:rsidRPr="00DF622A">
              <w:rPr>
                <w:b/>
                <w:bCs/>
              </w:rPr>
              <w:t>ajouter_</w:t>
            </w:r>
            <w:proofErr w:type="gramStart"/>
            <w:r w:rsidRPr="00DF622A">
              <w:rPr>
                <w:b/>
                <w:bCs/>
              </w:rPr>
              <w:t>livre</w:t>
            </w:r>
            <w:proofErr w:type="spellEnd"/>
            <w:r w:rsidRPr="00DF622A">
              <w:rPr>
                <w:b/>
                <w:bCs/>
              </w:rPr>
              <w:t>(livre:</w:t>
            </w:r>
            <w:proofErr w:type="gramEnd"/>
            <w:r w:rsidRPr="00DF622A">
              <w:rPr>
                <w:b/>
                <w:bCs/>
              </w:rPr>
              <w:t xml:space="preserve"> Livre) dans Bibliotheque, appelée depuis interface.py quand l’utilisateur clique sur le bouton </w:t>
            </w:r>
            <w:r w:rsidRPr="00DF622A">
              <w:rPr>
                <w:b/>
                <w:bCs/>
                <w:i/>
                <w:iCs/>
              </w:rPr>
              <w:t>Ajouter Livre</w:t>
            </w:r>
            <w:r w:rsidRPr="00DF622A">
              <w:rPr>
                <w:b/>
                <w:bCs/>
              </w:rPr>
              <w:t>.</w:t>
            </w:r>
          </w:p>
          <w:p w14:paraId="0A49CB3D" w14:textId="77777777" w:rsidR="00DF622A" w:rsidRPr="00DF622A" w:rsidRDefault="00DF622A" w:rsidP="00DF622A">
            <w:pPr>
              <w:pStyle w:val="Texte"/>
              <w:ind w:left="360"/>
              <w:rPr>
                <w:b/>
                <w:bCs/>
              </w:rPr>
            </w:pPr>
          </w:p>
          <w:p w14:paraId="68A83478" w14:textId="4F933582" w:rsidR="00DF622A" w:rsidRPr="006E6860" w:rsidRDefault="00DF622A" w:rsidP="00DF622A">
            <w:pPr>
              <w:pStyle w:val="Texte"/>
              <w:numPr>
                <w:ilvl w:val="0"/>
                <w:numId w:val="4"/>
              </w:numPr>
              <w:rPr>
                <w:b/>
                <w:bCs/>
              </w:rPr>
            </w:pPr>
            <w:r w:rsidRPr="00DF622A">
              <w:rPr>
                <w:b/>
                <w:bCs/>
                <w:color w:val="476166" w:themeColor="accent1"/>
              </w:rPr>
              <w:t xml:space="preserve">Suppression </w:t>
            </w:r>
            <w:r w:rsidRPr="00DF622A">
              <w:rPr>
                <w:b/>
                <w:bCs/>
              </w:rPr>
              <w:t xml:space="preserve">: méthode </w:t>
            </w:r>
            <w:proofErr w:type="spellStart"/>
            <w:r w:rsidRPr="00DF622A">
              <w:rPr>
                <w:b/>
                <w:bCs/>
              </w:rPr>
              <w:t>supprimer_livre</w:t>
            </w:r>
            <w:proofErr w:type="spellEnd"/>
            <w:r w:rsidRPr="00DF622A">
              <w:rPr>
                <w:b/>
                <w:bCs/>
              </w:rPr>
              <w:t>(</w:t>
            </w:r>
            <w:proofErr w:type="spellStart"/>
            <w:r w:rsidRPr="00DF622A">
              <w:rPr>
                <w:b/>
                <w:bCs/>
              </w:rPr>
              <w:t>isbn</w:t>
            </w:r>
            <w:proofErr w:type="spellEnd"/>
            <w:r w:rsidRPr="00DF622A">
              <w:rPr>
                <w:b/>
                <w:bCs/>
              </w:rPr>
              <w:t xml:space="preserve">) </w:t>
            </w:r>
            <w:r w:rsidRPr="00DF622A">
              <w:rPr>
                <w:rFonts w:ascii="Times New Roman" w:hAnsi="Times New Roman" w:cs="Times New Roman"/>
                <w:b/>
                <w:bCs/>
              </w:rPr>
              <w:t>→</w:t>
            </w:r>
            <w:r w:rsidRPr="00DF622A">
              <w:rPr>
                <w:b/>
                <w:bCs/>
              </w:rPr>
              <w:t xml:space="preserve"> supprime le livre du dictionnaire </w:t>
            </w:r>
            <w:proofErr w:type="spellStart"/>
            <w:proofErr w:type="gramStart"/>
            <w:r w:rsidRPr="00DF622A">
              <w:rPr>
                <w:b/>
                <w:bCs/>
              </w:rPr>
              <w:t>self.livres</w:t>
            </w:r>
            <w:proofErr w:type="spellEnd"/>
            <w:proofErr w:type="gramEnd"/>
            <w:r w:rsidRPr="00DF622A">
              <w:rPr>
                <w:b/>
                <w:bCs/>
              </w:rPr>
              <w:t>.</w:t>
            </w:r>
          </w:p>
          <w:p w14:paraId="71DEA359" w14:textId="77777777" w:rsidR="00DF622A" w:rsidRPr="006E6860" w:rsidRDefault="00DF622A" w:rsidP="00DF622A">
            <w:pPr>
              <w:pStyle w:val="Paragraphedeliste"/>
              <w:rPr>
                <w:b/>
                <w:bCs/>
              </w:rPr>
            </w:pPr>
          </w:p>
          <w:p w14:paraId="0FE8D276" w14:textId="77777777" w:rsidR="00DF622A" w:rsidRPr="00DF622A" w:rsidRDefault="00DF622A" w:rsidP="00DF622A">
            <w:pPr>
              <w:pStyle w:val="Texte"/>
              <w:ind w:left="720"/>
              <w:rPr>
                <w:b/>
                <w:bCs/>
              </w:rPr>
            </w:pPr>
          </w:p>
          <w:p w14:paraId="17F1D289" w14:textId="3F8D333D" w:rsidR="00DF622A" w:rsidRPr="00DF622A" w:rsidRDefault="00DF622A" w:rsidP="00DF622A">
            <w:pPr>
              <w:pStyle w:val="Texte"/>
              <w:numPr>
                <w:ilvl w:val="0"/>
                <w:numId w:val="4"/>
              </w:numPr>
            </w:pPr>
            <w:r w:rsidRPr="00DF622A">
              <w:t xml:space="preserve"> </w:t>
            </w:r>
            <w:r w:rsidRPr="00DF622A">
              <w:rPr>
                <w:b/>
                <w:bCs/>
                <w:color w:val="476166" w:themeColor="accent1"/>
              </w:rPr>
              <w:t>Modification</w:t>
            </w:r>
            <w:r w:rsidRPr="00DF622A">
              <w:rPr>
                <w:color w:val="476166" w:themeColor="accent1"/>
              </w:rPr>
              <w:t xml:space="preserve"> </w:t>
            </w:r>
            <w:r w:rsidRPr="00DF622A">
              <w:t xml:space="preserve">: on sélectionne un livre dans le </w:t>
            </w:r>
            <w:proofErr w:type="spellStart"/>
            <w:r w:rsidRPr="00DF622A">
              <w:t>Treeview</w:t>
            </w:r>
            <w:proofErr w:type="spellEnd"/>
            <w:r w:rsidRPr="00DF622A">
              <w:t xml:space="preserve">, on modifie les champs, puis on écrase les attributs du livre existant dans </w:t>
            </w:r>
            <w:proofErr w:type="spellStart"/>
            <w:proofErr w:type="gramStart"/>
            <w:r w:rsidRPr="00DF622A">
              <w:t>self.livres</w:t>
            </w:r>
            <w:proofErr w:type="spellEnd"/>
            <w:proofErr w:type="gramEnd"/>
            <w:r w:rsidRPr="00DF622A">
              <w:t>[</w:t>
            </w:r>
            <w:proofErr w:type="spellStart"/>
            <w:r w:rsidRPr="00DF622A">
              <w:t>isbn</w:t>
            </w:r>
            <w:proofErr w:type="spellEnd"/>
            <w:r w:rsidRPr="00DF622A">
              <w:t>].</w:t>
            </w:r>
          </w:p>
          <w:p w14:paraId="02E55F34" w14:textId="5DFE117F" w:rsidR="00DF622A" w:rsidRPr="00697EDB" w:rsidRDefault="00DF622A" w:rsidP="00DF622A">
            <w:pPr>
              <w:pStyle w:val="Texte"/>
              <w:ind w:left="720"/>
              <w:rPr>
                <w:sz w:val="24"/>
                <w:szCs w:val="24"/>
              </w:rPr>
            </w:pPr>
          </w:p>
        </w:tc>
        <w:tc>
          <w:tcPr>
            <w:tcW w:w="1079" w:type="dxa"/>
          </w:tcPr>
          <w:p w14:paraId="348210A7" w14:textId="77777777" w:rsidR="00DF622A" w:rsidRDefault="00DF622A" w:rsidP="00B80492"/>
        </w:tc>
      </w:tr>
    </w:tbl>
    <w:p w14:paraId="7DAEB35C" w14:textId="70D7D00A" w:rsidR="00DF622A" w:rsidRDefault="00DF622A" w:rsidP="006E12D9">
      <w:pPr>
        <w:tabs>
          <w:tab w:val="left" w:pos="1707"/>
        </w:tabs>
      </w:pPr>
      <w:r>
        <w:t xml:space="preserve">                  </w:t>
      </w:r>
    </w:p>
    <w:p w14:paraId="30C0FF5B" w14:textId="5406B7BF" w:rsidR="00DF622A" w:rsidRPr="006E6860" w:rsidRDefault="00DF622A" w:rsidP="00DF622A">
      <w:pPr>
        <w:tabs>
          <w:tab w:val="left" w:pos="1707"/>
        </w:tabs>
        <w:rPr>
          <w:b/>
          <w:bCs/>
          <w:color w:val="476166" w:themeColor="accent1"/>
          <w:sz w:val="32"/>
          <w:szCs w:val="32"/>
          <w:u w:val="single"/>
        </w:rPr>
      </w:pPr>
      <w:r w:rsidRPr="006E6860">
        <w:t xml:space="preserve">                  </w:t>
      </w:r>
      <w:r w:rsidRPr="006E6860">
        <w:rPr>
          <w:b/>
          <w:bCs/>
          <w:color w:val="476166" w:themeColor="accent1"/>
          <w:sz w:val="32"/>
          <w:szCs w:val="32"/>
          <w:u w:val="single"/>
        </w:rPr>
        <w:t>2. Ajout / Suppression de membres</w:t>
      </w:r>
    </w:p>
    <w:p w14:paraId="7C8E5AD0" w14:textId="60F04BB2" w:rsidR="000D536C" w:rsidRDefault="000D536C" w:rsidP="00DF622A">
      <w:pPr>
        <w:tabs>
          <w:tab w:val="left" w:pos="1707"/>
        </w:tabs>
        <w:rPr>
          <w:b/>
          <w:bCs/>
          <w:color w:val="476166" w:themeColor="accent1"/>
          <w:sz w:val="32"/>
          <w:szCs w:val="32"/>
        </w:rPr>
      </w:pPr>
      <w:r>
        <w:rPr>
          <w:b/>
          <w:bCs/>
          <w:color w:val="476166" w:themeColor="accent1"/>
          <w:sz w:val="32"/>
          <w:szCs w:val="32"/>
        </w:rPr>
        <w:t xml:space="preserve">              </w:t>
      </w:r>
    </w:p>
    <w:p w14:paraId="76D606A7" w14:textId="5FA1BC05" w:rsidR="00AF6FAB" w:rsidRDefault="00AF6FAB" w:rsidP="00AF6FAB">
      <w:pPr>
        <w:pStyle w:val="Paragraphedeliste"/>
        <w:numPr>
          <w:ilvl w:val="0"/>
          <w:numId w:val="10"/>
        </w:numPr>
        <w:tabs>
          <w:tab w:val="left" w:pos="1707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Pr="00AF6FAB">
        <w:rPr>
          <w:b/>
          <w:bCs/>
          <w:color w:val="476166" w:themeColor="accent1"/>
          <w:sz w:val="28"/>
          <w:szCs w:val="28"/>
        </w:rPr>
        <w:t>Ajout</w:t>
      </w:r>
      <w:r w:rsidRPr="00AF6FAB">
        <w:rPr>
          <w:color w:val="476166" w:themeColor="accent1"/>
          <w:sz w:val="28"/>
          <w:szCs w:val="28"/>
        </w:rPr>
        <w:t xml:space="preserve"> </w:t>
      </w:r>
      <w:r w:rsidRPr="00AF6FAB">
        <w:rPr>
          <w:color w:val="000000" w:themeColor="text1"/>
          <w:sz w:val="28"/>
          <w:szCs w:val="28"/>
        </w:rPr>
        <w:t xml:space="preserve">: méthode </w:t>
      </w:r>
      <w:proofErr w:type="spellStart"/>
      <w:r w:rsidRPr="00AF6FAB">
        <w:rPr>
          <w:color w:val="000000" w:themeColor="text1"/>
          <w:sz w:val="28"/>
          <w:szCs w:val="28"/>
        </w:rPr>
        <w:t>enregistrer_</w:t>
      </w:r>
      <w:proofErr w:type="gramStart"/>
      <w:r w:rsidRPr="00AF6FAB">
        <w:rPr>
          <w:color w:val="000000" w:themeColor="text1"/>
          <w:sz w:val="28"/>
          <w:szCs w:val="28"/>
        </w:rPr>
        <w:t>membre</w:t>
      </w:r>
      <w:proofErr w:type="spellEnd"/>
      <w:r w:rsidRPr="00AF6FAB">
        <w:rPr>
          <w:color w:val="000000" w:themeColor="text1"/>
          <w:sz w:val="28"/>
          <w:szCs w:val="28"/>
        </w:rPr>
        <w:t>(membre:</w:t>
      </w:r>
      <w:proofErr w:type="gramEnd"/>
      <w:r w:rsidRPr="00AF6FAB">
        <w:rPr>
          <w:color w:val="000000" w:themeColor="text1"/>
          <w:sz w:val="28"/>
          <w:szCs w:val="28"/>
        </w:rPr>
        <w:t xml:space="preserve"> Membre) </w:t>
      </w:r>
      <w:r w:rsidRPr="00AF6FAB">
        <w:rPr>
          <w:rFonts w:ascii="Times New Roman" w:hAnsi="Times New Roman" w:cs="Times New Roman"/>
          <w:color w:val="000000" w:themeColor="text1"/>
          <w:sz w:val="28"/>
          <w:szCs w:val="28"/>
        </w:rPr>
        <w:t>→</w:t>
      </w:r>
      <w:r w:rsidRPr="00AF6FAB">
        <w:rPr>
          <w:color w:val="000000" w:themeColor="text1"/>
          <w:sz w:val="28"/>
          <w:szCs w:val="28"/>
        </w:rPr>
        <w:t xml:space="preserve"> ajoute un membre dans </w:t>
      </w:r>
      <w:proofErr w:type="spellStart"/>
      <w:proofErr w:type="gramStart"/>
      <w:r w:rsidRPr="00AF6FAB">
        <w:rPr>
          <w:color w:val="000000" w:themeColor="text1"/>
          <w:sz w:val="28"/>
          <w:szCs w:val="28"/>
        </w:rPr>
        <w:t>self.membres</w:t>
      </w:r>
      <w:proofErr w:type="spellEnd"/>
      <w:proofErr w:type="gramEnd"/>
      <w:r w:rsidRPr="00AF6FAB">
        <w:rPr>
          <w:color w:val="000000" w:themeColor="text1"/>
          <w:sz w:val="28"/>
          <w:szCs w:val="28"/>
        </w:rPr>
        <w:t>[</w:t>
      </w:r>
      <w:proofErr w:type="spellStart"/>
      <w:r w:rsidRPr="00AF6FAB">
        <w:rPr>
          <w:color w:val="000000" w:themeColor="text1"/>
          <w:sz w:val="28"/>
          <w:szCs w:val="28"/>
        </w:rPr>
        <w:t>membre_id</w:t>
      </w:r>
      <w:proofErr w:type="spellEnd"/>
      <w:r w:rsidRPr="00AF6FAB">
        <w:rPr>
          <w:color w:val="000000" w:themeColor="text1"/>
          <w:sz w:val="28"/>
          <w:szCs w:val="28"/>
        </w:rPr>
        <w:t>].</w:t>
      </w:r>
    </w:p>
    <w:p w14:paraId="3A243B33" w14:textId="77777777" w:rsidR="00AF6FAB" w:rsidRPr="00AF6FAB" w:rsidRDefault="00AF6FAB" w:rsidP="00AF6FAB">
      <w:pPr>
        <w:pStyle w:val="Paragraphedeliste"/>
        <w:tabs>
          <w:tab w:val="left" w:pos="1707"/>
        </w:tabs>
        <w:ind w:left="1733"/>
        <w:rPr>
          <w:color w:val="000000" w:themeColor="text1"/>
          <w:sz w:val="28"/>
          <w:szCs w:val="28"/>
        </w:rPr>
      </w:pPr>
    </w:p>
    <w:p w14:paraId="0BCA27E9" w14:textId="00D6A716" w:rsidR="00AF6FAB" w:rsidRDefault="00AF6FAB" w:rsidP="00AF6FAB">
      <w:pPr>
        <w:pStyle w:val="Paragraphedeliste"/>
        <w:numPr>
          <w:ilvl w:val="0"/>
          <w:numId w:val="10"/>
        </w:numPr>
        <w:tabs>
          <w:tab w:val="left" w:pos="1707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Pr="00AF6FAB">
        <w:rPr>
          <w:b/>
          <w:bCs/>
          <w:color w:val="476166" w:themeColor="accent1"/>
          <w:sz w:val="28"/>
          <w:szCs w:val="28"/>
        </w:rPr>
        <w:t>Suppression</w:t>
      </w:r>
      <w:r w:rsidRPr="00AF6FAB">
        <w:rPr>
          <w:color w:val="476166" w:themeColor="accent1"/>
          <w:sz w:val="28"/>
          <w:szCs w:val="28"/>
        </w:rPr>
        <w:t xml:space="preserve"> </w:t>
      </w:r>
      <w:r w:rsidRPr="00AF6FAB">
        <w:rPr>
          <w:color w:val="000000" w:themeColor="text1"/>
          <w:sz w:val="28"/>
          <w:szCs w:val="28"/>
        </w:rPr>
        <w:t xml:space="preserve">: méthode </w:t>
      </w:r>
      <w:proofErr w:type="spellStart"/>
      <w:r w:rsidRPr="00AF6FAB">
        <w:rPr>
          <w:color w:val="000000" w:themeColor="text1"/>
          <w:sz w:val="28"/>
          <w:szCs w:val="28"/>
        </w:rPr>
        <w:t>supprimer_membre</w:t>
      </w:r>
      <w:proofErr w:type="spellEnd"/>
      <w:r w:rsidRPr="00AF6FAB">
        <w:rPr>
          <w:color w:val="000000" w:themeColor="text1"/>
          <w:sz w:val="28"/>
          <w:szCs w:val="28"/>
        </w:rPr>
        <w:t>(</w:t>
      </w:r>
      <w:proofErr w:type="spellStart"/>
      <w:r w:rsidRPr="00AF6FAB">
        <w:rPr>
          <w:color w:val="000000" w:themeColor="text1"/>
          <w:sz w:val="28"/>
          <w:szCs w:val="28"/>
        </w:rPr>
        <w:t>membre_id</w:t>
      </w:r>
      <w:proofErr w:type="spellEnd"/>
      <w:r w:rsidRPr="00AF6FAB">
        <w:rPr>
          <w:color w:val="000000" w:themeColor="text1"/>
          <w:sz w:val="28"/>
          <w:szCs w:val="28"/>
        </w:rPr>
        <w:t xml:space="preserve">) (à ajouter dans Bibliotheque) </w:t>
      </w:r>
      <w:r w:rsidRPr="00AF6FAB">
        <w:rPr>
          <w:rFonts w:ascii="Times New Roman" w:hAnsi="Times New Roman" w:cs="Times New Roman"/>
          <w:color w:val="000000" w:themeColor="text1"/>
          <w:sz w:val="28"/>
          <w:szCs w:val="28"/>
        </w:rPr>
        <w:t>→</w:t>
      </w:r>
      <w:r w:rsidRPr="00AF6FAB">
        <w:rPr>
          <w:color w:val="000000" w:themeColor="text1"/>
          <w:sz w:val="28"/>
          <w:szCs w:val="28"/>
        </w:rPr>
        <w:t xml:space="preserve"> supprime l'entr</w:t>
      </w:r>
      <w:r w:rsidRPr="00AF6FAB">
        <w:rPr>
          <w:rFonts w:ascii="Georgia" w:hAnsi="Georgia" w:cs="Georgia"/>
          <w:color w:val="000000" w:themeColor="text1"/>
          <w:sz w:val="28"/>
          <w:szCs w:val="28"/>
        </w:rPr>
        <w:t>é</w:t>
      </w:r>
      <w:r w:rsidRPr="00AF6FAB">
        <w:rPr>
          <w:color w:val="000000" w:themeColor="text1"/>
          <w:sz w:val="28"/>
          <w:szCs w:val="28"/>
        </w:rPr>
        <w:t xml:space="preserve">e du dictionnaire </w:t>
      </w:r>
      <w:proofErr w:type="spellStart"/>
      <w:proofErr w:type="gramStart"/>
      <w:r w:rsidRPr="00AF6FAB">
        <w:rPr>
          <w:color w:val="000000" w:themeColor="text1"/>
          <w:sz w:val="28"/>
          <w:szCs w:val="28"/>
        </w:rPr>
        <w:t>self.membres</w:t>
      </w:r>
      <w:proofErr w:type="spellEnd"/>
      <w:proofErr w:type="gramEnd"/>
      <w:r w:rsidRPr="00AF6FAB">
        <w:rPr>
          <w:color w:val="000000" w:themeColor="text1"/>
          <w:sz w:val="28"/>
          <w:szCs w:val="28"/>
        </w:rPr>
        <w:t>.</w:t>
      </w:r>
    </w:p>
    <w:p w14:paraId="170B9A81" w14:textId="77777777" w:rsidR="00AF6FAB" w:rsidRPr="00AF6FAB" w:rsidRDefault="00AF6FAB" w:rsidP="00AF6FAB">
      <w:pPr>
        <w:tabs>
          <w:tab w:val="left" w:pos="1707"/>
        </w:tabs>
        <w:rPr>
          <w:color w:val="000000" w:themeColor="text1"/>
          <w:sz w:val="28"/>
          <w:szCs w:val="28"/>
        </w:rPr>
      </w:pPr>
    </w:p>
    <w:p w14:paraId="47E5A048" w14:textId="67BBB376" w:rsidR="00AF6FAB" w:rsidRPr="00AF6FAB" w:rsidRDefault="00AF6FAB" w:rsidP="00AF6FAB">
      <w:pPr>
        <w:rPr>
          <w:b/>
          <w:bCs/>
          <w:color w:val="476166" w:themeColor="accent1"/>
          <w:sz w:val="32"/>
          <w:szCs w:val="32"/>
        </w:rPr>
      </w:pPr>
      <w:r w:rsidRPr="00AF6FAB">
        <w:rPr>
          <w:b/>
          <w:bCs/>
          <w:color w:val="476166" w:themeColor="accent1"/>
          <w:sz w:val="32"/>
          <w:szCs w:val="32"/>
        </w:rPr>
        <w:t xml:space="preserve">              </w:t>
      </w:r>
    </w:p>
    <w:p w14:paraId="4EE23EE8" w14:textId="2638BB49" w:rsidR="00AF6FAB" w:rsidRPr="00AF6FAB" w:rsidRDefault="00AF6FAB" w:rsidP="00AF6FAB">
      <w:pPr>
        <w:rPr>
          <w:color w:val="000000" w:themeColor="text1"/>
          <w:sz w:val="28"/>
          <w:szCs w:val="28"/>
        </w:rPr>
      </w:pPr>
    </w:p>
    <w:tbl>
      <w:tblPr>
        <w:tblStyle w:val="Grilledutableau"/>
        <w:tblpPr w:leftFromText="141" w:rightFromText="141" w:vertAnchor="text" w:tblpY="1"/>
        <w:tblOverlap w:val="never"/>
        <w:tblW w:w="107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34"/>
        <w:gridCol w:w="8577"/>
        <w:gridCol w:w="1079"/>
      </w:tblGrid>
      <w:tr w:rsidR="00AF6FAB" w14:paraId="69715814" w14:textId="77777777" w:rsidTr="00B80492">
        <w:trPr>
          <w:trHeight w:val="4546"/>
        </w:trPr>
        <w:tc>
          <w:tcPr>
            <w:tcW w:w="1134" w:type="dxa"/>
          </w:tcPr>
          <w:p w14:paraId="49B04213" w14:textId="77777777" w:rsidR="00AF6FAB" w:rsidRDefault="00AF6FAB" w:rsidP="00AF6FAB">
            <w:pPr>
              <w:pStyle w:val="Paragraphedeliste"/>
              <w:numPr>
                <w:ilvl w:val="0"/>
                <w:numId w:val="10"/>
              </w:numPr>
            </w:pPr>
          </w:p>
        </w:tc>
        <w:tc>
          <w:tcPr>
            <w:tcW w:w="8577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FD64846" w14:textId="77075A33" w:rsidR="00AF6FAB" w:rsidRPr="00AF6FAB" w:rsidRDefault="00AF6FAB" w:rsidP="00AF6FAB">
            <w:pPr>
              <w:pStyle w:val="Titre5"/>
              <w:rPr>
                <w:bCs/>
                <w:sz w:val="32"/>
                <w:szCs w:val="32"/>
                <w:u w:val="single"/>
              </w:rPr>
            </w:pPr>
            <w:r w:rsidRPr="00AF6FAB">
              <w:rPr>
                <w:bCs/>
                <w:sz w:val="32"/>
                <w:szCs w:val="32"/>
                <w:u w:val="single"/>
              </w:rPr>
              <w:t>3. Emprunt / Retour de livres</w:t>
            </w:r>
          </w:p>
          <w:p w14:paraId="2DD5390A" w14:textId="77777777" w:rsidR="00AF6FAB" w:rsidRDefault="00AF6FAB" w:rsidP="00AF6FAB">
            <w:pPr>
              <w:pStyle w:val="Titre5"/>
              <w:numPr>
                <w:ilvl w:val="0"/>
                <w:numId w:val="17"/>
              </w:num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Emprunt :</w:t>
            </w:r>
          </w:p>
          <w:p w14:paraId="28D8D2A1" w14:textId="77777777" w:rsidR="006E6860" w:rsidRPr="006E6860" w:rsidRDefault="006E6860" w:rsidP="006E6860"/>
          <w:p w14:paraId="520D0501" w14:textId="77777777" w:rsidR="00AF6FAB" w:rsidRPr="006E6860" w:rsidRDefault="00AF6FAB" w:rsidP="00AF6FAB">
            <w:pPr>
              <w:pStyle w:val="Paragraphedeliste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6E6860">
              <w:rPr>
                <w:sz w:val="28"/>
                <w:szCs w:val="28"/>
              </w:rPr>
              <w:t>Vérification si le membre existe (</w:t>
            </w:r>
            <w:proofErr w:type="spellStart"/>
            <w:r w:rsidRPr="006E6860">
              <w:rPr>
                <w:sz w:val="28"/>
                <w:szCs w:val="28"/>
              </w:rPr>
              <w:t>membre_id</w:t>
            </w:r>
            <w:proofErr w:type="spellEnd"/>
            <w:r w:rsidRPr="006E6860">
              <w:rPr>
                <w:sz w:val="28"/>
                <w:szCs w:val="28"/>
              </w:rPr>
              <w:t xml:space="preserve"> in </w:t>
            </w:r>
            <w:proofErr w:type="spellStart"/>
            <w:proofErr w:type="gramStart"/>
            <w:r w:rsidRPr="006E6860">
              <w:rPr>
                <w:sz w:val="28"/>
                <w:szCs w:val="28"/>
              </w:rPr>
              <w:t>self.membres</w:t>
            </w:r>
            <w:proofErr w:type="spellEnd"/>
            <w:proofErr w:type="gramEnd"/>
            <w:r w:rsidRPr="006E6860">
              <w:rPr>
                <w:sz w:val="28"/>
                <w:szCs w:val="28"/>
              </w:rPr>
              <w:t>)</w:t>
            </w:r>
          </w:p>
          <w:p w14:paraId="1BDC3409" w14:textId="77777777" w:rsidR="00AF6FAB" w:rsidRPr="006E6860" w:rsidRDefault="00AF6FAB" w:rsidP="00AF6FAB">
            <w:pPr>
              <w:pStyle w:val="Paragraphedeliste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6E6860">
              <w:rPr>
                <w:sz w:val="28"/>
                <w:szCs w:val="28"/>
              </w:rPr>
              <w:t>Vérification disponibilité du livre</w:t>
            </w:r>
          </w:p>
          <w:p w14:paraId="45AF6270" w14:textId="77777777" w:rsidR="00AF6FAB" w:rsidRPr="006E6860" w:rsidRDefault="00AF6FAB" w:rsidP="00AF6FAB">
            <w:pPr>
              <w:pStyle w:val="Paragraphedeliste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6E6860">
              <w:rPr>
                <w:sz w:val="28"/>
                <w:szCs w:val="28"/>
              </w:rPr>
              <w:t>Vérification quota d’emprunts</w:t>
            </w:r>
          </w:p>
          <w:p w14:paraId="52CF4980" w14:textId="77777777" w:rsidR="00AF6FAB" w:rsidRPr="006E6860" w:rsidRDefault="00AF6FAB" w:rsidP="00AF6FAB">
            <w:pPr>
              <w:pStyle w:val="Paragraphedeliste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6E6860">
              <w:rPr>
                <w:sz w:val="28"/>
                <w:szCs w:val="28"/>
              </w:rPr>
              <w:t xml:space="preserve">Mise à jour : </w:t>
            </w:r>
            <w:proofErr w:type="spellStart"/>
            <w:proofErr w:type="gramStart"/>
            <w:r w:rsidRPr="006E6860">
              <w:rPr>
                <w:sz w:val="28"/>
                <w:szCs w:val="28"/>
              </w:rPr>
              <w:t>livre.statut</w:t>
            </w:r>
            <w:proofErr w:type="spellEnd"/>
            <w:proofErr w:type="gramEnd"/>
            <w:r w:rsidRPr="006E6860">
              <w:rPr>
                <w:sz w:val="28"/>
                <w:szCs w:val="28"/>
              </w:rPr>
              <w:t xml:space="preserve"> = "emprunté" et </w:t>
            </w:r>
            <w:proofErr w:type="spellStart"/>
            <w:proofErr w:type="gramStart"/>
            <w:r w:rsidRPr="006E6860">
              <w:rPr>
                <w:sz w:val="28"/>
                <w:szCs w:val="28"/>
              </w:rPr>
              <w:t>membre.livres</w:t>
            </w:r>
            <w:proofErr w:type="gramEnd"/>
            <w:r w:rsidRPr="006E6860">
              <w:rPr>
                <w:sz w:val="28"/>
                <w:szCs w:val="28"/>
              </w:rPr>
              <w:t>_</w:t>
            </w:r>
            <w:proofErr w:type="gramStart"/>
            <w:r w:rsidRPr="006E6860">
              <w:rPr>
                <w:sz w:val="28"/>
                <w:szCs w:val="28"/>
              </w:rPr>
              <w:t>empruntes.append</w:t>
            </w:r>
            <w:proofErr w:type="spellEnd"/>
            <w:proofErr w:type="gramEnd"/>
            <w:r w:rsidRPr="006E6860">
              <w:rPr>
                <w:sz w:val="28"/>
                <w:szCs w:val="28"/>
              </w:rPr>
              <w:t>(</w:t>
            </w:r>
            <w:proofErr w:type="spellStart"/>
            <w:r w:rsidRPr="006E6860">
              <w:rPr>
                <w:sz w:val="28"/>
                <w:szCs w:val="28"/>
              </w:rPr>
              <w:t>isbn</w:t>
            </w:r>
            <w:proofErr w:type="spellEnd"/>
            <w:r w:rsidRPr="006E6860">
              <w:rPr>
                <w:sz w:val="28"/>
                <w:szCs w:val="28"/>
              </w:rPr>
              <w:t>)</w:t>
            </w:r>
          </w:p>
          <w:p w14:paraId="36F0A30D" w14:textId="77777777" w:rsidR="00AF6FAB" w:rsidRDefault="00AF6FAB" w:rsidP="00AF6FAB">
            <w:pPr>
              <w:pStyle w:val="Paragraphedeliste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6E6860">
              <w:rPr>
                <w:sz w:val="28"/>
                <w:szCs w:val="28"/>
              </w:rPr>
              <w:t xml:space="preserve">Historique mis à jour : </w:t>
            </w:r>
            <w:proofErr w:type="spellStart"/>
            <w:proofErr w:type="gramStart"/>
            <w:r w:rsidRPr="006E6860">
              <w:rPr>
                <w:sz w:val="28"/>
                <w:szCs w:val="28"/>
              </w:rPr>
              <w:t>self.historique</w:t>
            </w:r>
            <w:proofErr w:type="gramEnd"/>
            <w:r w:rsidRPr="006E6860">
              <w:rPr>
                <w:sz w:val="28"/>
                <w:szCs w:val="28"/>
              </w:rPr>
              <w:t>.</w:t>
            </w:r>
            <w:proofErr w:type="gramStart"/>
            <w:r w:rsidRPr="006E6860">
              <w:rPr>
                <w:sz w:val="28"/>
                <w:szCs w:val="28"/>
              </w:rPr>
              <w:t>append</w:t>
            </w:r>
            <w:proofErr w:type="spellEnd"/>
            <w:r w:rsidRPr="006E6860">
              <w:rPr>
                <w:sz w:val="28"/>
                <w:szCs w:val="28"/>
              </w:rPr>
              <w:t>(</w:t>
            </w:r>
            <w:proofErr w:type="gramEnd"/>
            <w:r w:rsidRPr="006E6860">
              <w:rPr>
                <w:sz w:val="28"/>
                <w:szCs w:val="28"/>
              </w:rPr>
              <w:t xml:space="preserve">(date, "emprunt", </w:t>
            </w:r>
            <w:proofErr w:type="spellStart"/>
            <w:r w:rsidRPr="006E6860">
              <w:rPr>
                <w:sz w:val="28"/>
                <w:szCs w:val="28"/>
              </w:rPr>
              <w:t>isbn</w:t>
            </w:r>
            <w:proofErr w:type="spellEnd"/>
            <w:r w:rsidRPr="006E6860">
              <w:rPr>
                <w:sz w:val="28"/>
                <w:szCs w:val="28"/>
              </w:rPr>
              <w:t xml:space="preserve">, </w:t>
            </w:r>
            <w:proofErr w:type="spellStart"/>
            <w:r w:rsidRPr="006E6860">
              <w:rPr>
                <w:sz w:val="28"/>
                <w:szCs w:val="28"/>
              </w:rPr>
              <w:t>membre_id</w:t>
            </w:r>
            <w:proofErr w:type="spellEnd"/>
            <w:r w:rsidRPr="006E6860">
              <w:rPr>
                <w:sz w:val="28"/>
                <w:szCs w:val="28"/>
              </w:rPr>
              <w:t>))</w:t>
            </w:r>
          </w:p>
          <w:p w14:paraId="459DD6B3" w14:textId="77777777" w:rsidR="006E6860" w:rsidRPr="006E6860" w:rsidRDefault="006E6860" w:rsidP="006E6860">
            <w:pPr>
              <w:pStyle w:val="Paragraphedeliste"/>
              <w:ind w:left="1364"/>
              <w:rPr>
                <w:sz w:val="28"/>
                <w:szCs w:val="28"/>
              </w:rPr>
            </w:pPr>
          </w:p>
          <w:p w14:paraId="4E0D1B14" w14:textId="77777777" w:rsidR="00AF6FAB" w:rsidRDefault="00AF6FAB" w:rsidP="00AF6FAB">
            <w:pPr>
              <w:pStyle w:val="Paragraphedeliste"/>
              <w:numPr>
                <w:ilvl w:val="0"/>
                <w:numId w:val="17"/>
              </w:numPr>
            </w:pPr>
            <w:r w:rsidRPr="00AF6FAB">
              <w:rPr>
                <w:b/>
                <w:bCs/>
                <w:color w:val="476166" w:themeColor="accent1"/>
                <w:sz w:val="32"/>
                <w:szCs w:val="32"/>
              </w:rPr>
              <w:t>Retour</w:t>
            </w:r>
            <w:r w:rsidRPr="00AF6FAB">
              <w:rPr>
                <w:color w:val="476166" w:themeColor="accent1"/>
              </w:rPr>
              <w:t xml:space="preserve"> </w:t>
            </w:r>
            <w:r w:rsidRPr="00AF6FAB">
              <w:t>:</w:t>
            </w:r>
          </w:p>
          <w:p w14:paraId="067B4322" w14:textId="77777777" w:rsidR="006E6860" w:rsidRDefault="006E6860" w:rsidP="006E6860">
            <w:pPr>
              <w:pStyle w:val="Paragraphedeliste"/>
              <w:ind w:left="644"/>
            </w:pPr>
          </w:p>
          <w:p w14:paraId="79B75B03" w14:textId="77777777" w:rsidR="00AF6FAB" w:rsidRPr="006E6860" w:rsidRDefault="00AF6FAB" w:rsidP="00AF6FAB">
            <w:pPr>
              <w:pStyle w:val="Paragraphedeliste"/>
              <w:numPr>
                <w:ilvl w:val="0"/>
                <w:numId w:val="22"/>
              </w:numPr>
              <w:rPr>
                <w:sz w:val="28"/>
                <w:szCs w:val="28"/>
              </w:rPr>
            </w:pPr>
            <w:r w:rsidRPr="006E6860">
              <w:rPr>
                <w:sz w:val="28"/>
                <w:szCs w:val="28"/>
              </w:rPr>
              <w:t>Vérifie l’existence du livre et membre</w:t>
            </w:r>
          </w:p>
          <w:p w14:paraId="0FC10A48" w14:textId="77777777" w:rsidR="00AF6FAB" w:rsidRPr="006E6860" w:rsidRDefault="00AF6FAB" w:rsidP="00AF6FAB">
            <w:pPr>
              <w:pStyle w:val="Paragraphedeliste"/>
              <w:numPr>
                <w:ilvl w:val="0"/>
                <w:numId w:val="22"/>
              </w:numPr>
              <w:rPr>
                <w:sz w:val="28"/>
                <w:szCs w:val="28"/>
              </w:rPr>
            </w:pPr>
            <w:r w:rsidRPr="006E6860">
              <w:rPr>
                <w:sz w:val="28"/>
                <w:szCs w:val="28"/>
              </w:rPr>
              <w:t xml:space="preserve">Supprime le </w:t>
            </w:r>
            <w:proofErr w:type="spellStart"/>
            <w:r w:rsidRPr="006E6860">
              <w:rPr>
                <w:sz w:val="28"/>
                <w:szCs w:val="28"/>
              </w:rPr>
              <w:t>isbn</w:t>
            </w:r>
            <w:proofErr w:type="spellEnd"/>
            <w:r w:rsidRPr="006E6860">
              <w:rPr>
                <w:sz w:val="28"/>
                <w:szCs w:val="28"/>
              </w:rPr>
              <w:t xml:space="preserve"> de </w:t>
            </w:r>
            <w:proofErr w:type="spellStart"/>
            <w:proofErr w:type="gramStart"/>
            <w:r w:rsidRPr="006E6860">
              <w:rPr>
                <w:sz w:val="28"/>
                <w:szCs w:val="28"/>
              </w:rPr>
              <w:t>membre.livres</w:t>
            </w:r>
            <w:proofErr w:type="gramEnd"/>
            <w:r w:rsidRPr="006E6860">
              <w:rPr>
                <w:sz w:val="28"/>
                <w:szCs w:val="28"/>
              </w:rPr>
              <w:t>_empruntes</w:t>
            </w:r>
            <w:proofErr w:type="spellEnd"/>
          </w:p>
          <w:p w14:paraId="44DEA2DD" w14:textId="77777777" w:rsidR="00AF6FAB" w:rsidRPr="006E6860" w:rsidRDefault="006E6860" w:rsidP="006E6860">
            <w:pPr>
              <w:pStyle w:val="Paragraphedeliste"/>
              <w:numPr>
                <w:ilvl w:val="0"/>
                <w:numId w:val="22"/>
              </w:numPr>
              <w:rPr>
                <w:sz w:val="28"/>
                <w:szCs w:val="28"/>
              </w:rPr>
            </w:pPr>
            <w:r w:rsidRPr="006E6860">
              <w:rPr>
                <w:sz w:val="28"/>
                <w:szCs w:val="28"/>
              </w:rPr>
              <w:t xml:space="preserve">Remet </w:t>
            </w:r>
            <w:proofErr w:type="spellStart"/>
            <w:proofErr w:type="gramStart"/>
            <w:r w:rsidRPr="006E6860">
              <w:rPr>
                <w:sz w:val="28"/>
                <w:szCs w:val="28"/>
              </w:rPr>
              <w:t>livre.statut</w:t>
            </w:r>
            <w:proofErr w:type="spellEnd"/>
            <w:proofErr w:type="gramEnd"/>
            <w:r w:rsidRPr="006E6860">
              <w:rPr>
                <w:sz w:val="28"/>
                <w:szCs w:val="28"/>
              </w:rPr>
              <w:t xml:space="preserve"> = "disponible"</w:t>
            </w:r>
          </w:p>
          <w:p w14:paraId="53C8573A" w14:textId="77777777" w:rsidR="006E6860" w:rsidRPr="006E6860" w:rsidRDefault="006E6860" w:rsidP="006E6860">
            <w:pPr>
              <w:pStyle w:val="Paragraphedeliste"/>
              <w:numPr>
                <w:ilvl w:val="0"/>
                <w:numId w:val="22"/>
              </w:numPr>
              <w:rPr>
                <w:sz w:val="28"/>
                <w:szCs w:val="28"/>
              </w:rPr>
            </w:pPr>
            <w:r w:rsidRPr="006E6860">
              <w:rPr>
                <w:sz w:val="28"/>
                <w:szCs w:val="28"/>
              </w:rPr>
              <w:t>Historique mis à jour</w:t>
            </w:r>
          </w:p>
          <w:p w14:paraId="0896ABE0" w14:textId="6B59409A" w:rsidR="006E6860" w:rsidRPr="00AF6FAB" w:rsidRDefault="006E6860" w:rsidP="006E6860">
            <w:pPr>
              <w:pStyle w:val="Paragraphedeliste"/>
              <w:ind w:left="1360"/>
            </w:pPr>
          </w:p>
        </w:tc>
        <w:tc>
          <w:tcPr>
            <w:tcW w:w="1079" w:type="dxa"/>
          </w:tcPr>
          <w:p w14:paraId="174C6953" w14:textId="77777777" w:rsidR="00AF6FAB" w:rsidRDefault="00AF6FAB" w:rsidP="00B80492"/>
        </w:tc>
      </w:tr>
    </w:tbl>
    <w:p w14:paraId="3C4CF77D" w14:textId="77777777" w:rsidR="00AF6FAB" w:rsidRDefault="00AF6FAB" w:rsidP="00AF6FAB">
      <w:pPr>
        <w:tabs>
          <w:tab w:val="left" w:pos="1707"/>
        </w:tabs>
      </w:pPr>
      <w:r>
        <w:t xml:space="preserve">                  </w:t>
      </w:r>
    </w:p>
    <w:p w14:paraId="7CBCFF76" w14:textId="2C72616A" w:rsidR="006E6860" w:rsidRPr="006E6860" w:rsidRDefault="00AF6FAB" w:rsidP="006E6860">
      <w:pPr>
        <w:tabs>
          <w:tab w:val="left" w:pos="1707"/>
        </w:tabs>
        <w:rPr>
          <w:b/>
          <w:bCs/>
          <w:color w:val="476166" w:themeColor="accent1"/>
          <w:sz w:val="32"/>
          <w:szCs w:val="32"/>
          <w:u w:val="single"/>
        </w:rPr>
      </w:pPr>
      <w:r w:rsidRPr="006E6860">
        <w:rPr>
          <w:b/>
          <w:bCs/>
          <w:color w:val="476166" w:themeColor="accent1"/>
          <w:sz w:val="32"/>
          <w:szCs w:val="32"/>
        </w:rPr>
        <w:t xml:space="preserve">                  </w:t>
      </w:r>
      <w:r w:rsidR="006E6860" w:rsidRPr="006E6860">
        <w:rPr>
          <w:b/>
          <w:bCs/>
          <w:color w:val="476166" w:themeColor="accent1"/>
          <w:sz w:val="32"/>
          <w:szCs w:val="32"/>
          <w:u w:val="single"/>
        </w:rPr>
        <w:t>4. Sauvegarde et Chargement des fichiers</w:t>
      </w:r>
    </w:p>
    <w:p w14:paraId="35385BC2" w14:textId="77777777" w:rsidR="006E6860" w:rsidRDefault="006E6860" w:rsidP="006E6860">
      <w:pPr>
        <w:tabs>
          <w:tab w:val="left" w:pos="1707"/>
        </w:tabs>
        <w:rPr>
          <w:b/>
          <w:bCs/>
          <w:color w:val="476166" w:themeColor="accent1"/>
          <w:sz w:val="32"/>
          <w:szCs w:val="32"/>
        </w:rPr>
      </w:pPr>
    </w:p>
    <w:p w14:paraId="7C87DB8F" w14:textId="4DA5A12C" w:rsidR="006E6860" w:rsidRPr="006E6860" w:rsidRDefault="006E6860" w:rsidP="006E6860">
      <w:pPr>
        <w:pStyle w:val="Paragraphedeliste"/>
        <w:numPr>
          <w:ilvl w:val="0"/>
          <w:numId w:val="17"/>
        </w:numPr>
        <w:tabs>
          <w:tab w:val="left" w:pos="1707"/>
        </w:tabs>
        <w:ind w:left="1843"/>
        <w:rPr>
          <w:b/>
          <w:bCs/>
          <w:color w:val="476166" w:themeColor="accent1"/>
          <w:sz w:val="32"/>
          <w:szCs w:val="32"/>
        </w:rPr>
      </w:pPr>
      <w:r w:rsidRPr="006E6860">
        <w:rPr>
          <w:b/>
          <w:bCs/>
          <w:color w:val="476166" w:themeColor="accent1"/>
          <w:sz w:val="32"/>
          <w:szCs w:val="32"/>
        </w:rPr>
        <w:t xml:space="preserve">Sauvegarde (méthode </w:t>
      </w:r>
      <w:proofErr w:type="spellStart"/>
      <w:r w:rsidRPr="006E6860">
        <w:rPr>
          <w:b/>
          <w:bCs/>
          <w:color w:val="476166" w:themeColor="accent1"/>
          <w:sz w:val="32"/>
          <w:szCs w:val="32"/>
        </w:rPr>
        <w:t>sauvegarder_</w:t>
      </w:r>
      <w:proofErr w:type="gramStart"/>
      <w:r w:rsidRPr="006E6860">
        <w:rPr>
          <w:b/>
          <w:bCs/>
          <w:color w:val="476166" w:themeColor="accent1"/>
          <w:sz w:val="32"/>
          <w:szCs w:val="32"/>
        </w:rPr>
        <w:t>donnees</w:t>
      </w:r>
      <w:proofErr w:type="spellEnd"/>
      <w:r w:rsidRPr="006E6860">
        <w:rPr>
          <w:b/>
          <w:bCs/>
          <w:color w:val="476166" w:themeColor="accent1"/>
          <w:sz w:val="32"/>
          <w:szCs w:val="32"/>
        </w:rPr>
        <w:t>(</w:t>
      </w:r>
      <w:proofErr w:type="gramEnd"/>
      <w:r w:rsidRPr="006E6860">
        <w:rPr>
          <w:b/>
          <w:bCs/>
          <w:color w:val="476166" w:themeColor="accent1"/>
          <w:sz w:val="32"/>
          <w:szCs w:val="32"/>
        </w:rPr>
        <w:t>)</w:t>
      </w:r>
      <w:proofErr w:type="gramStart"/>
      <w:r w:rsidRPr="006E6860">
        <w:rPr>
          <w:b/>
          <w:bCs/>
          <w:color w:val="476166" w:themeColor="accent1"/>
          <w:sz w:val="32"/>
          <w:szCs w:val="32"/>
        </w:rPr>
        <w:t>):</w:t>
      </w:r>
      <w:proofErr w:type="gramEnd"/>
    </w:p>
    <w:p w14:paraId="490569BB" w14:textId="77777777" w:rsidR="006E6860" w:rsidRPr="006E6860" w:rsidRDefault="006E6860" w:rsidP="006E6860">
      <w:pPr>
        <w:pStyle w:val="Paragraphedeliste"/>
        <w:tabs>
          <w:tab w:val="left" w:pos="1707"/>
        </w:tabs>
        <w:ind w:left="1843"/>
        <w:rPr>
          <w:b/>
          <w:bCs/>
          <w:color w:val="476166" w:themeColor="accent1"/>
          <w:sz w:val="32"/>
          <w:szCs w:val="32"/>
        </w:rPr>
      </w:pPr>
    </w:p>
    <w:p w14:paraId="36DBDAD7" w14:textId="77777777" w:rsidR="006E6860" w:rsidRDefault="006E6860" w:rsidP="006E6860">
      <w:pPr>
        <w:pStyle w:val="Paragraphedeliste"/>
        <w:numPr>
          <w:ilvl w:val="0"/>
          <w:numId w:val="24"/>
        </w:numPr>
        <w:tabs>
          <w:tab w:val="left" w:pos="1701"/>
        </w:tabs>
        <w:rPr>
          <w:b/>
          <w:bCs/>
          <w:color w:val="000000" w:themeColor="text1"/>
          <w:sz w:val="28"/>
          <w:szCs w:val="28"/>
        </w:rPr>
      </w:pPr>
      <w:r w:rsidRPr="006E6860">
        <w:rPr>
          <w:b/>
          <w:bCs/>
          <w:color w:val="000000" w:themeColor="text1"/>
          <w:sz w:val="28"/>
          <w:szCs w:val="28"/>
        </w:rPr>
        <w:t>livres.txt : stocke tous les livres avec leurs</w:t>
      </w:r>
    </w:p>
    <w:p w14:paraId="411598AB" w14:textId="29867061" w:rsidR="006E6860" w:rsidRDefault="006E6860" w:rsidP="006E6860">
      <w:pPr>
        <w:pStyle w:val="Paragraphedeliste"/>
        <w:tabs>
          <w:tab w:val="left" w:pos="1701"/>
        </w:tabs>
        <w:ind w:left="3240"/>
        <w:rPr>
          <w:b/>
          <w:bCs/>
          <w:color w:val="000000" w:themeColor="text1"/>
          <w:sz w:val="28"/>
          <w:szCs w:val="28"/>
        </w:rPr>
      </w:pPr>
      <w:proofErr w:type="gramStart"/>
      <w:r w:rsidRPr="006E6860">
        <w:rPr>
          <w:b/>
          <w:bCs/>
          <w:color w:val="000000" w:themeColor="text1"/>
          <w:sz w:val="28"/>
          <w:szCs w:val="28"/>
        </w:rPr>
        <w:t>attributs</w:t>
      </w:r>
      <w:proofErr w:type="gramEnd"/>
    </w:p>
    <w:p w14:paraId="12F3AED2" w14:textId="77777777" w:rsidR="006E6860" w:rsidRDefault="006E6860" w:rsidP="006E6860">
      <w:pPr>
        <w:pStyle w:val="Paragraphedeliste"/>
        <w:tabs>
          <w:tab w:val="left" w:pos="1701"/>
        </w:tabs>
        <w:ind w:left="3240"/>
        <w:rPr>
          <w:b/>
          <w:bCs/>
          <w:color w:val="000000" w:themeColor="text1"/>
          <w:sz w:val="28"/>
          <w:szCs w:val="28"/>
        </w:rPr>
      </w:pPr>
    </w:p>
    <w:p w14:paraId="74A8B75F" w14:textId="77777777" w:rsidR="006E6860" w:rsidRPr="006E6860" w:rsidRDefault="006E6860" w:rsidP="006E6860">
      <w:pPr>
        <w:pStyle w:val="Paragraphedeliste"/>
        <w:numPr>
          <w:ilvl w:val="0"/>
          <w:numId w:val="24"/>
        </w:numPr>
        <w:tabs>
          <w:tab w:val="left" w:pos="1701"/>
        </w:tabs>
        <w:rPr>
          <w:b/>
          <w:bCs/>
          <w:color w:val="000000" w:themeColor="text1"/>
          <w:sz w:val="28"/>
          <w:szCs w:val="28"/>
        </w:rPr>
      </w:pPr>
      <w:r w:rsidRPr="006E6860">
        <w:rPr>
          <w:b/>
          <w:bCs/>
          <w:color w:val="000000" w:themeColor="text1"/>
          <w:sz w:val="28"/>
          <w:szCs w:val="28"/>
        </w:rPr>
        <w:t>membres.txt : stocke les membres et leurs livres empruntés</w:t>
      </w:r>
    </w:p>
    <w:p w14:paraId="078FABE1" w14:textId="77777777" w:rsidR="006E6860" w:rsidRPr="006E6860" w:rsidRDefault="006E6860" w:rsidP="006E6860">
      <w:pPr>
        <w:pStyle w:val="Paragraphedeliste"/>
        <w:tabs>
          <w:tab w:val="left" w:pos="1701"/>
        </w:tabs>
        <w:ind w:left="3240"/>
        <w:rPr>
          <w:b/>
          <w:bCs/>
          <w:color w:val="000000" w:themeColor="text1"/>
          <w:sz w:val="28"/>
          <w:szCs w:val="28"/>
        </w:rPr>
      </w:pPr>
    </w:p>
    <w:p w14:paraId="45DA6840" w14:textId="2DC18DAA" w:rsidR="006E6860" w:rsidRDefault="006E6860" w:rsidP="006E6860">
      <w:pPr>
        <w:pStyle w:val="Paragraphedeliste"/>
        <w:numPr>
          <w:ilvl w:val="0"/>
          <w:numId w:val="24"/>
        </w:numPr>
        <w:tabs>
          <w:tab w:val="left" w:pos="1701"/>
        </w:tabs>
        <w:rPr>
          <w:b/>
          <w:bCs/>
          <w:color w:val="000000" w:themeColor="text1"/>
          <w:sz w:val="28"/>
          <w:szCs w:val="28"/>
        </w:rPr>
      </w:pPr>
      <w:r w:rsidRPr="006E6860">
        <w:rPr>
          <w:b/>
          <w:bCs/>
          <w:color w:val="000000" w:themeColor="text1"/>
          <w:sz w:val="28"/>
          <w:szCs w:val="28"/>
        </w:rPr>
        <w:t>historique.csv : journal des emprunts/retours</w:t>
      </w:r>
    </w:p>
    <w:p w14:paraId="69DB5BF7" w14:textId="77777777" w:rsidR="006E6860" w:rsidRPr="006E6860" w:rsidRDefault="006E6860" w:rsidP="006E6860">
      <w:pPr>
        <w:pStyle w:val="Paragraphedeliste"/>
        <w:rPr>
          <w:b/>
          <w:bCs/>
          <w:color w:val="000000" w:themeColor="text1"/>
          <w:sz w:val="28"/>
          <w:szCs w:val="28"/>
        </w:rPr>
      </w:pPr>
    </w:p>
    <w:p w14:paraId="6B63AC71" w14:textId="43D0A6D3" w:rsidR="006E6860" w:rsidRPr="006E6860" w:rsidRDefault="006E6860" w:rsidP="006E6860">
      <w:pPr>
        <w:pStyle w:val="Paragraphedeliste"/>
        <w:numPr>
          <w:ilvl w:val="0"/>
          <w:numId w:val="17"/>
        </w:numPr>
        <w:tabs>
          <w:tab w:val="left" w:pos="1701"/>
        </w:tabs>
        <w:ind w:left="1843"/>
        <w:rPr>
          <w:b/>
          <w:bCs/>
          <w:color w:val="476166" w:themeColor="accent1"/>
          <w:sz w:val="28"/>
          <w:szCs w:val="28"/>
        </w:rPr>
      </w:pPr>
      <w:r w:rsidRPr="006E6860">
        <w:rPr>
          <w:b/>
          <w:bCs/>
          <w:color w:val="476166" w:themeColor="accent1"/>
          <w:sz w:val="28"/>
          <w:szCs w:val="28"/>
        </w:rPr>
        <w:t>C</w:t>
      </w:r>
      <w:r w:rsidRPr="006E6860">
        <w:rPr>
          <w:b/>
          <w:bCs/>
          <w:color w:val="476166" w:themeColor="accent1"/>
          <w:sz w:val="32"/>
          <w:szCs w:val="32"/>
        </w:rPr>
        <w:t xml:space="preserve">hargement (méthode </w:t>
      </w:r>
      <w:proofErr w:type="spellStart"/>
      <w:r w:rsidRPr="006E6860">
        <w:rPr>
          <w:b/>
          <w:bCs/>
          <w:color w:val="476166" w:themeColor="accent1"/>
          <w:sz w:val="32"/>
          <w:szCs w:val="32"/>
        </w:rPr>
        <w:t>charger_</w:t>
      </w:r>
      <w:proofErr w:type="gramStart"/>
      <w:r w:rsidRPr="006E6860">
        <w:rPr>
          <w:b/>
          <w:bCs/>
          <w:color w:val="476166" w:themeColor="accent1"/>
          <w:sz w:val="32"/>
          <w:szCs w:val="32"/>
        </w:rPr>
        <w:t>donnees</w:t>
      </w:r>
      <w:proofErr w:type="spellEnd"/>
      <w:r w:rsidRPr="006E6860">
        <w:rPr>
          <w:b/>
          <w:bCs/>
          <w:color w:val="476166" w:themeColor="accent1"/>
          <w:sz w:val="32"/>
          <w:szCs w:val="32"/>
        </w:rPr>
        <w:t>(</w:t>
      </w:r>
      <w:proofErr w:type="gramEnd"/>
      <w:r w:rsidRPr="006E6860">
        <w:rPr>
          <w:b/>
          <w:bCs/>
          <w:color w:val="476166" w:themeColor="accent1"/>
          <w:sz w:val="32"/>
          <w:szCs w:val="32"/>
        </w:rPr>
        <w:t>)</w:t>
      </w:r>
      <w:proofErr w:type="gramStart"/>
      <w:r w:rsidRPr="006E6860">
        <w:rPr>
          <w:b/>
          <w:bCs/>
          <w:color w:val="476166" w:themeColor="accent1"/>
          <w:sz w:val="32"/>
          <w:szCs w:val="32"/>
        </w:rPr>
        <w:t>)</w:t>
      </w:r>
      <w:r w:rsidRPr="006E6860">
        <w:rPr>
          <w:b/>
          <w:bCs/>
          <w:color w:val="476166" w:themeColor="accent1"/>
          <w:sz w:val="28"/>
          <w:szCs w:val="28"/>
        </w:rPr>
        <w:t>:</w:t>
      </w:r>
      <w:proofErr w:type="gramEnd"/>
    </w:p>
    <w:p w14:paraId="54296221" w14:textId="77777777" w:rsidR="006E6860" w:rsidRDefault="006E6860" w:rsidP="006E6860">
      <w:pPr>
        <w:pStyle w:val="Paragraphedeliste"/>
        <w:tabs>
          <w:tab w:val="left" w:pos="1701"/>
        </w:tabs>
        <w:ind w:left="1843"/>
        <w:rPr>
          <w:b/>
          <w:bCs/>
          <w:color w:val="000000" w:themeColor="text1"/>
          <w:sz w:val="28"/>
          <w:szCs w:val="28"/>
        </w:rPr>
      </w:pPr>
    </w:p>
    <w:p w14:paraId="163BBB6C" w14:textId="77777777" w:rsidR="006E6860" w:rsidRDefault="006E6860" w:rsidP="006E6860">
      <w:pPr>
        <w:pStyle w:val="Paragraphedeliste"/>
        <w:numPr>
          <w:ilvl w:val="0"/>
          <w:numId w:val="27"/>
        </w:numPr>
        <w:tabs>
          <w:tab w:val="left" w:pos="1701"/>
        </w:tabs>
        <w:rPr>
          <w:b/>
          <w:bCs/>
          <w:color w:val="000000" w:themeColor="text1"/>
          <w:sz w:val="28"/>
          <w:szCs w:val="28"/>
        </w:rPr>
      </w:pPr>
      <w:proofErr w:type="gramStart"/>
      <w:r w:rsidRPr="006E6860">
        <w:rPr>
          <w:b/>
          <w:bCs/>
          <w:color w:val="000000" w:themeColor="text1"/>
          <w:sz w:val="28"/>
          <w:szCs w:val="28"/>
        </w:rPr>
        <w:t>lit</w:t>
      </w:r>
      <w:proofErr w:type="gramEnd"/>
      <w:r w:rsidRPr="006E6860">
        <w:rPr>
          <w:b/>
          <w:bCs/>
          <w:color w:val="000000" w:themeColor="text1"/>
          <w:sz w:val="28"/>
          <w:szCs w:val="28"/>
        </w:rPr>
        <w:t xml:space="preserve"> les 3 fichiers ligne par ligne et reconstruit</w:t>
      </w:r>
    </w:p>
    <w:p w14:paraId="726DAFDE" w14:textId="64727692" w:rsidR="006E6860" w:rsidRDefault="006E6860" w:rsidP="006E6860">
      <w:pPr>
        <w:pStyle w:val="Paragraphedeliste"/>
        <w:tabs>
          <w:tab w:val="left" w:pos="1701"/>
        </w:tabs>
        <w:ind w:left="3360"/>
        <w:rPr>
          <w:b/>
          <w:bCs/>
          <w:color w:val="000000" w:themeColor="text1"/>
          <w:sz w:val="28"/>
          <w:szCs w:val="28"/>
        </w:rPr>
      </w:pPr>
      <w:r w:rsidRPr="006E6860">
        <w:rPr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006E6860">
        <w:rPr>
          <w:b/>
          <w:bCs/>
          <w:color w:val="000000" w:themeColor="text1"/>
          <w:sz w:val="28"/>
          <w:szCs w:val="28"/>
        </w:rPr>
        <w:t>les</w:t>
      </w:r>
      <w:proofErr w:type="gramEnd"/>
      <w:r w:rsidRPr="006E6860">
        <w:rPr>
          <w:b/>
          <w:bCs/>
          <w:color w:val="000000" w:themeColor="text1"/>
          <w:sz w:val="28"/>
          <w:szCs w:val="28"/>
        </w:rPr>
        <w:t xml:space="preserve"> objets Livre, Membre, et historique</w:t>
      </w:r>
    </w:p>
    <w:p w14:paraId="462A909B" w14:textId="77777777" w:rsidR="003A5355" w:rsidRDefault="003A5355" w:rsidP="006E6860">
      <w:pPr>
        <w:pStyle w:val="Paragraphedeliste"/>
        <w:tabs>
          <w:tab w:val="left" w:pos="1701"/>
        </w:tabs>
        <w:ind w:left="3360"/>
        <w:rPr>
          <w:b/>
          <w:bCs/>
          <w:color w:val="000000" w:themeColor="text1"/>
          <w:sz w:val="28"/>
          <w:szCs w:val="28"/>
        </w:rPr>
      </w:pPr>
    </w:p>
    <w:p w14:paraId="6D896BC8" w14:textId="5E9A2D36" w:rsidR="003A5355" w:rsidRDefault="003A5355" w:rsidP="003A5355">
      <w:pPr>
        <w:pStyle w:val="Paragraphedeliste"/>
        <w:tabs>
          <w:tab w:val="left" w:pos="1701"/>
        </w:tabs>
        <w:ind w:left="1560"/>
        <w:rPr>
          <w:b/>
          <w:bCs/>
          <w:color w:val="476166" w:themeColor="accent1"/>
          <w:sz w:val="32"/>
          <w:szCs w:val="32"/>
        </w:rPr>
      </w:pPr>
    </w:p>
    <w:p w14:paraId="06F7ED77" w14:textId="77777777" w:rsidR="003A5355" w:rsidRDefault="003A5355" w:rsidP="003A5355">
      <w:pPr>
        <w:pStyle w:val="Paragraphedeliste"/>
        <w:tabs>
          <w:tab w:val="left" w:pos="1701"/>
        </w:tabs>
        <w:ind w:left="1560"/>
        <w:rPr>
          <w:b/>
          <w:bCs/>
          <w:color w:val="476166" w:themeColor="accent1"/>
          <w:sz w:val="32"/>
          <w:szCs w:val="32"/>
        </w:rPr>
      </w:pPr>
    </w:p>
    <w:p w14:paraId="52AFB2D2" w14:textId="77777777" w:rsidR="003A5355" w:rsidRDefault="003A5355" w:rsidP="003A5355">
      <w:pPr>
        <w:pStyle w:val="Paragraphedeliste"/>
        <w:tabs>
          <w:tab w:val="left" w:pos="1701"/>
        </w:tabs>
        <w:ind w:left="1560"/>
        <w:rPr>
          <w:b/>
          <w:bCs/>
          <w:color w:val="476166" w:themeColor="accent1"/>
          <w:sz w:val="32"/>
          <w:szCs w:val="32"/>
        </w:rPr>
      </w:pPr>
    </w:p>
    <w:p w14:paraId="0263253F" w14:textId="77777777" w:rsidR="003A5355" w:rsidRDefault="003A5355" w:rsidP="003A5355">
      <w:pPr>
        <w:pStyle w:val="Paragraphedeliste"/>
        <w:tabs>
          <w:tab w:val="left" w:pos="1701"/>
        </w:tabs>
        <w:ind w:left="1560"/>
        <w:rPr>
          <w:b/>
          <w:bCs/>
          <w:color w:val="476166" w:themeColor="accent1"/>
          <w:sz w:val="32"/>
          <w:szCs w:val="32"/>
        </w:rPr>
      </w:pPr>
    </w:p>
    <w:p w14:paraId="673CB2C1" w14:textId="77777777" w:rsidR="003A5355" w:rsidRDefault="003A5355" w:rsidP="003A5355">
      <w:pPr>
        <w:pStyle w:val="Paragraphedeliste"/>
        <w:tabs>
          <w:tab w:val="left" w:pos="1701"/>
        </w:tabs>
        <w:ind w:left="1560"/>
        <w:rPr>
          <w:b/>
          <w:bCs/>
          <w:color w:val="476166" w:themeColor="accent1"/>
          <w:sz w:val="32"/>
          <w:szCs w:val="32"/>
        </w:rPr>
      </w:pPr>
    </w:p>
    <w:tbl>
      <w:tblPr>
        <w:tblStyle w:val="Grilledutableau"/>
        <w:tblpPr w:leftFromText="141" w:rightFromText="141" w:vertAnchor="text" w:tblpY="1"/>
        <w:tblOverlap w:val="never"/>
        <w:tblW w:w="107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34"/>
        <w:gridCol w:w="8577"/>
        <w:gridCol w:w="1079"/>
      </w:tblGrid>
      <w:tr w:rsidR="003A5355" w14:paraId="76224326" w14:textId="77777777" w:rsidTr="00B80492">
        <w:trPr>
          <w:trHeight w:val="4546"/>
        </w:trPr>
        <w:tc>
          <w:tcPr>
            <w:tcW w:w="1134" w:type="dxa"/>
          </w:tcPr>
          <w:p w14:paraId="50320109" w14:textId="77777777" w:rsidR="003A5355" w:rsidRDefault="003A5355" w:rsidP="003A5355">
            <w:pPr>
              <w:pStyle w:val="Paragraphedeliste"/>
              <w:numPr>
                <w:ilvl w:val="0"/>
                <w:numId w:val="10"/>
              </w:numPr>
            </w:pPr>
          </w:p>
        </w:tc>
        <w:tc>
          <w:tcPr>
            <w:tcW w:w="8577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B0ABC83" w14:textId="2EB9F667" w:rsidR="003A5355" w:rsidRDefault="003A5355" w:rsidP="003A5355">
            <w:pPr>
              <w:pStyle w:val="Titre5"/>
              <w:rPr>
                <w:sz w:val="32"/>
                <w:szCs w:val="32"/>
                <w:u w:val="single"/>
              </w:rPr>
            </w:pPr>
            <w:r w:rsidRPr="003A5355">
              <w:rPr>
                <w:bCs/>
                <w:sz w:val="32"/>
                <w:szCs w:val="32"/>
                <w:u w:val="single"/>
              </w:rPr>
              <w:t xml:space="preserve">5. Affichage Statistiques avec </w:t>
            </w:r>
            <w:proofErr w:type="spellStart"/>
            <w:r w:rsidRPr="003A5355">
              <w:rPr>
                <w:bCs/>
                <w:sz w:val="32"/>
                <w:szCs w:val="32"/>
                <w:u w:val="single"/>
              </w:rPr>
              <w:t>Matplotlib</w:t>
            </w:r>
            <w:r w:rsidRPr="003A5355">
              <w:rPr>
                <w:sz w:val="32"/>
                <w:szCs w:val="32"/>
                <w:u w:val="single"/>
              </w:rPr>
              <w:t>Emprunt</w:t>
            </w:r>
            <w:proofErr w:type="spellEnd"/>
            <w:r w:rsidRPr="003A5355">
              <w:rPr>
                <w:sz w:val="32"/>
                <w:szCs w:val="32"/>
                <w:u w:val="single"/>
              </w:rPr>
              <w:t> :</w:t>
            </w:r>
          </w:p>
          <w:p w14:paraId="0329AD56" w14:textId="77777777" w:rsidR="003A5355" w:rsidRPr="003A5355" w:rsidRDefault="003A5355" w:rsidP="003A5355"/>
          <w:p w14:paraId="655FA261" w14:textId="1D00F553" w:rsidR="003A5355" w:rsidRPr="003A5355" w:rsidRDefault="003A5355" w:rsidP="003A5355">
            <w:pPr>
              <w:pStyle w:val="Paragraphedeliste"/>
              <w:numPr>
                <w:ilvl w:val="0"/>
                <w:numId w:val="10"/>
              </w:numPr>
              <w:rPr>
                <w:b/>
                <w:bCs/>
                <w:color w:val="476166" w:themeColor="accent1"/>
                <w:sz w:val="28"/>
                <w:szCs w:val="28"/>
              </w:rPr>
            </w:pPr>
            <w:r w:rsidRPr="003A5355">
              <w:rPr>
                <w:b/>
                <w:bCs/>
                <w:color w:val="476166" w:themeColor="accent1"/>
                <w:sz w:val="28"/>
                <w:szCs w:val="28"/>
              </w:rPr>
              <w:t xml:space="preserve">Utilisation de </w:t>
            </w:r>
            <w:proofErr w:type="spellStart"/>
            <w:r w:rsidRPr="003A5355">
              <w:rPr>
                <w:b/>
                <w:bCs/>
                <w:color w:val="476166" w:themeColor="accent1"/>
                <w:sz w:val="28"/>
                <w:szCs w:val="28"/>
              </w:rPr>
              <w:t>matplotlib</w:t>
            </w:r>
            <w:proofErr w:type="spellEnd"/>
            <w:r w:rsidRPr="003A5355">
              <w:rPr>
                <w:b/>
                <w:bCs/>
                <w:color w:val="476166" w:themeColor="accent1"/>
                <w:sz w:val="28"/>
                <w:szCs w:val="28"/>
              </w:rPr>
              <w:t xml:space="preserve"> pour afficher :</w:t>
            </w:r>
          </w:p>
          <w:p w14:paraId="55EEA82F" w14:textId="77777777" w:rsidR="003A5355" w:rsidRPr="006E6860" w:rsidRDefault="003A5355" w:rsidP="00B80492"/>
          <w:p w14:paraId="67EADBD5" w14:textId="17AAD71A" w:rsidR="003A5355" w:rsidRDefault="003A5355" w:rsidP="003A5355">
            <w:pPr>
              <w:pStyle w:val="Paragraphedeliste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A5355">
              <w:rPr>
                <w:rFonts w:ascii="Segoe UI Emoji" w:hAnsi="Segoe UI Emoji" w:cs="Segoe UI Emoji"/>
                <w:sz w:val="28"/>
                <w:szCs w:val="28"/>
              </w:rPr>
              <w:t>📊</w:t>
            </w:r>
            <w:r w:rsidRPr="003A5355">
              <w:rPr>
                <w:sz w:val="28"/>
                <w:szCs w:val="28"/>
              </w:rPr>
              <w:t xml:space="preserve"> Diagramme circulaire des </w:t>
            </w:r>
            <w:proofErr w:type="spellStart"/>
            <w:r w:rsidRPr="003A5355">
              <w:rPr>
                <w:b/>
                <w:bCs/>
                <w:sz w:val="28"/>
                <w:szCs w:val="28"/>
              </w:rPr>
              <w:t>genres</w:t>
            </w:r>
            <w:r w:rsidRPr="006E6860">
              <w:rPr>
                <w:sz w:val="28"/>
                <w:szCs w:val="28"/>
              </w:rPr>
              <w:t>Vérification</w:t>
            </w:r>
            <w:proofErr w:type="spellEnd"/>
            <w:r w:rsidRPr="006E6860">
              <w:rPr>
                <w:sz w:val="28"/>
                <w:szCs w:val="28"/>
              </w:rPr>
              <w:t xml:space="preserve"> disponibilité du livre</w:t>
            </w:r>
          </w:p>
          <w:p w14:paraId="57CE5C8D" w14:textId="77777777" w:rsidR="003A5355" w:rsidRPr="006E6860" w:rsidRDefault="003A5355" w:rsidP="003A5355">
            <w:pPr>
              <w:pStyle w:val="Paragraphedeliste"/>
              <w:ind w:left="1364"/>
              <w:rPr>
                <w:sz w:val="28"/>
                <w:szCs w:val="28"/>
              </w:rPr>
            </w:pPr>
          </w:p>
          <w:p w14:paraId="73648269" w14:textId="77777777" w:rsidR="003A5355" w:rsidRPr="003A5355" w:rsidRDefault="003A5355" w:rsidP="003A5355">
            <w:pPr>
              <w:pStyle w:val="Paragraphedeliste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A5355">
              <w:rPr>
                <w:rFonts w:ascii="Segoe UI Emoji" w:hAnsi="Segoe UI Emoji" w:cs="Segoe UI Emoji"/>
                <w:sz w:val="28"/>
                <w:szCs w:val="28"/>
              </w:rPr>
              <w:t>📈</w:t>
            </w:r>
            <w:r w:rsidRPr="003A5355">
              <w:rPr>
                <w:sz w:val="28"/>
                <w:szCs w:val="28"/>
              </w:rPr>
              <w:t xml:space="preserve"> Histogramme des </w:t>
            </w:r>
            <w:r w:rsidRPr="003A5355">
              <w:rPr>
                <w:b/>
                <w:bCs/>
                <w:sz w:val="28"/>
                <w:szCs w:val="28"/>
              </w:rPr>
              <w:t>10 auteurs les plus</w:t>
            </w:r>
          </w:p>
          <w:p w14:paraId="034390A3" w14:textId="22C179A5" w:rsidR="003A5355" w:rsidRPr="006E6860" w:rsidRDefault="003A5355" w:rsidP="003A5355">
            <w:pPr>
              <w:pStyle w:val="Paragraphedeliste"/>
              <w:ind w:left="1364"/>
              <w:rPr>
                <w:sz w:val="28"/>
                <w:szCs w:val="28"/>
              </w:rPr>
            </w:pPr>
            <w:r w:rsidRPr="003A5355">
              <w:rPr>
                <w:b/>
                <w:bCs/>
                <w:sz w:val="28"/>
                <w:szCs w:val="28"/>
              </w:rPr>
              <w:t xml:space="preserve"> </w:t>
            </w:r>
          </w:p>
          <w:p w14:paraId="5986E195" w14:textId="46F66FEE" w:rsidR="003A5355" w:rsidRPr="003A5355" w:rsidRDefault="003A5355" w:rsidP="00C1738D">
            <w:pPr>
              <w:pStyle w:val="Paragraphedeliste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3A5355">
              <w:rPr>
                <w:rFonts w:ascii="Segoe UI Emoji" w:hAnsi="Segoe UI Emoji" w:cs="Segoe UI Emoji"/>
                <w:sz w:val="28"/>
                <w:szCs w:val="28"/>
              </w:rPr>
              <w:t>📉</w:t>
            </w:r>
            <w:r w:rsidRPr="003A5355">
              <w:rPr>
                <w:sz w:val="28"/>
                <w:szCs w:val="28"/>
              </w:rPr>
              <w:t xml:space="preserve"> Courbe des </w:t>
            </w:r>
            <w:r w:rsidRPr="003A5355">
              <w:rPr>
                <w:b/>
                <w:bCs/>
                <w:sz w:val="28"/>
                <w:szCs w:val="28"/>
              </w:rPr>
              <w:t>emprunts sur 30 jours</w:t>
            </w:r>
          </w:p>
          <w:p w14:paraId="4C2F21A4" w14:textId="77777777" w:rsidR="003A5355" w:rsidRDefault="003A5355" w:rsidP="003A5355">
            <w:pPr>
              <w:pStyle w:val="Paragraphedeliste"/>
              <w:ind w:left="1360"/>
              <w:rPr>
                <w:b/>
                <w:bCs/>
                <w:color w:val="476166" w:themeColor="accent1"/>
                <w:sz w:val="32"/>
                <w:szCs w:val="32"/>
              </w:rPr>
            </w:pPr>
          </w:p>
          <w:p w14:paraId="5D4C39A8" w14:textId="0C2D8E94" w:rsidR="003A5355" w:rsidRPr="003A5355" w:rsidRDefault="003A5355" w:rsidP="003A5355">
            <w:pPr>
              <w:rPr>
                <w:color w:val="EE0000"/>
                <w:sz w:val="28"/>
                <w:szCs w:val="28"/>
              </w:rPr>
            </w:pPr>
            <w:r w:rsidRPr="003A5355">
              <w:rPr>
                <w:color w:val="EE0000"/>
              </w:rPr>
              <w:t xml:space="preserve"> </w:t>
            </w:r>
            <w:r w:rsidRPr="003A5355">
              <w:rPr>
                <w:color w:val="EE0000"/>
                <w:sz w:val="28"/>
                <w:szCs w:val="28"/>
              </w:rPr>
              <w:t>Ces fonctions sont dans rapports/statistiques.py.</w:t>
            </w:r>
          </w:p>
          <w:p w14:paraId="4808AF30" w14:textId="77777777" w:rsidR="003A5355" w:rsidRPr="00AF6FAB" w:rsidRDefault="003A5355" w:rsidP="003A5355"/>
        </w:tc>
        <w:tc>
          <w:tcPr>
            <w:tcW w:w="1079" w:type="dxa"/>
          </w:tcPr>
          <w:p w14:paraId="1035AC5E" w14:textId="77777777" w:rsidR="003A5355" w:rsidRDefault="003A5355" w:rsidP="00B80492"/>
        </w:tc>
      </w:tr>
    </w:tbl>
    <w:p w14:paraId="7BD20943" w14:textId="77777777" w:rsidR="00DD4B32" w:rsidRDefault="00DD4B32" w:rsidP="00DD4B32">
      <w:pPr>
        <w:pStyle w:val="Paragraphedeliste"/>
        <w:tabs>
          <w:tab w:val="left" w:pos="1701"/>
        </w:tabs>
        <w:ind w:left="1560"/>
        <w:rPr>
          <w:b/>
          <w:bCs/>
          <w:color w:val="476166" w:themeColor="accent1"/>
          <w:sz w:val="32"/>
          <w:szCs w:val="32"/>
        </w:rPr>
      </w:pPr>
    </w:p>
    <w:p w14:paraId="591AB589" w14:textId="2691CA71" w:rsidR="00DD4B32" w:rsidRDefault="00DD4B32" w:rsidP="00DD4B32">
      <w:pPr>
        <w:pStyle w:val="Paragraphedeliste"/>
        <w:tabs>
          <w:tab w:val="left" w:pos="1701"/>
        </w:tabs>
        <w:ind w:left="1560"/>
        <w:rPr>
          <w:b/>
          <w:bCs/>
          <w:color w:val="476166" w:themeColor="accent1"/>
          <w:sz w:val="32"/>
          <w:szCs w:val="32"/>
          <w:u w:val="single"/>
        </w:rPr>
      </w:pPr>
      <w:r>
        <w:rPr>
          <w:b/>
          <w:bCs/>
          <w:color w:val="476166" w:themeColor="accent1"/>
          <w:sz w:val="32"/>
          <w:szCs w:val="32"/>
        </w:rPr>
        <w:t xml:space="preserve">             </w:t>
      </w:r>
      <w:r w:rsidRPr="00DD4B32">
        <w:rPr>
          <w:b/>
          <w:bCs/>
          <w:color w:val="476166" w:themeColor="accent1"/>
          <w:sz w:val="32"/>
          <w:szCs w:val="32"/>
          <w:u w:val="single"/>
        </w:rPr>
        <w:t>Captures d’écran de l’interface</w:t>
      </w:r>
    </w:p>
    <w:p w14:paraId="50C87530" w14:textId="77777777" w:rsidR="0089263C" w:rsidRPr="00DD4B32" w:rsidRDefault="0089263C" w:rsidP="00DD4B32">
      <w:pPr>
        <w:pStyle w:val="Paragraphedeliste"/>
        <w:tabs>
          <w:tab w:val="left" w:pos="1701"/>
        </w:tabs>
        <w:ind w:left="1560"/>
        <w:rPr>
          <w:b/>
          <w:bCs/>
          <w:color w:val="476166" w:themeColor="accent1"/>
          <w:sz w:val="32"/>
          <w:szCs w:val="32"/>
          <w:u w:val="single"/>
        </w:rPr>
      </w:pPr>
    </w:p>
    <w:p w14:paraId="641081ED" w14:textId="0424BDE6" w:rsidR="00DD4B32" w:rsidRDefault="00DD4B32" w:rsidP="00DD4B32">
      <w:pPr>
        <w:pStyle w:val="Paragraphedeliste"/>
        <w:numPr>
          <w:ilvl w:val="0"/>
          <w:numId w:val="28"/>
        </w:numPr>
        <w:tabs>
          <w:tab w:val="left" w:pos="1701"/>
        </w:tabs>
        <w:rPr>
          <w:b/>
          <w:bCs/>
          <w:color w:val="EE0000"/>
          <w:sz w:val="32"/>
          <w:szCs w:val="32"/>
          <w:u w:val="single"/>
        </w:rPr>
      </w:pPr>
      <w:r w:rsidRPr="00DD4B32">
        <w:rPr>
          <w:b/>
          <w:bCs/>
          <w:color w:val="EE0000"/>
          <w:sz w:val="32"/>
          <w:szCs w:val="32"/>
          <w:u w:val="single"/>
        </w:rPr>
        <w:t>Onglet Livres</w:t>
      </w:r>
    </w:p>
    <w:p w14:paraId="4F943792" w14:textId="0FFB1EF6" w:rsidR="00DD4B32" w:rsidRPr="00DD4B32" w:rsidRDefault="00DD4B32" w:rsidP="00DD4B32">
      <w:pPr>
        <w:pStyle w:val="Paragraphedeliste"/>
        <w:tabs>
          <w:tab w:val="left" w:pos="1701"/>
        </w:tabs>
        <w:ind w:left="1920"/>
        <w:rPr>
          <w:color w:val="000000" w:themeColor="text1"/>
          <w:sz w:val="32"/>
          <w:szCs w:val="32"/>
        </w:rPr>
      </w:pPr>
      <w:r w:rsidRPr="00DD4B32">
        <w:rPr>
          <w:color w:val="000000" w:themeColor="text1"/>
          <w:sz w:val="32"/>
          <w:szCs w:val="32"/>
        </w:rPr>
        <w:t>L'onglet Livres permet d'ajouter, modifier ou supprimer un livre. Les informations sont affichées dans un tableau. Les actions sont automatiquement sauvegardées dans livres.txt.</w:t>
      </w:r>
    </w:p>
    <w:p w14:paraId="651594EB" w14:textId="0F0853CA" w:rsidR="00DD4B32" w:rsidRDefault="00DD4B32" w:rsidP="00DD4B32">
      <w:pPr>
        <w:tabs>
          <w:tab w:val="left" w:pos="1701"/>
        </w:tabs>
        <w:rPr>
          <w:color w:val="000000" w:themeColor="text1"/>
          <w:sz w:val="32"/>
          <w:szCs w:val="32"/>
        </w:rPr>
      </w:pPr>
      <w:r w:rsidRPr="00DD4B32">
        <w:rPr>
          <w:color w:val="000000" w:themeColor="text1"/>
          <w:sz w:val="32"/>
          <w:szCs w:val="32"/>
        </w:rPr>
        <w:t xml:space="preserve">            </w:t>
      </w:r>
      <w:r>
        <w:rPr>
          <w:noProof/>
        </w:rPr>
        <w:drawing>
          <wp:inline distT="0" distB="0" distL="0" distR="0" wp14:anchorId="383E3501" wp14:editId="32AC000D">
            <wp:extent cx="6846570" cy="3731895"/>
            <wp:effectExtent l="0" t="0" r="0" b="1905"/>
            <wp:docPr id="16101845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845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345" w14:textId="77777777" w:rsidR="00DD4B32" w:rsidRDefault="00DD4B32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br w:type="page"/>
      </w:r>
    </w:p>
    <w:p w14:paraId="23B1DB5A" w14:textId="79CD6CFC" w:rsidR="0089263C" w:rsidRPr="0089263C" w:rsidRDefault="00DD4B32" w:rsidP="0089263C">
      <w:pPr>
        <w:pStyle w:val="Paragraphedeliste"/>
        <w:numPr>
          <w:ilvl w:val="0"/>
          <w:numId w:val="28"/>
        </w:numPr>
        <w:tabs>
          <w:tab w:val="left" w:pos="1701"/>
        </w:tabs>
        <w:rPr>
          <w:b/>
          <w:bCs/>
          <w:color w:val="EE0000"/>
          <w:sz w:val="32"/>
          <w:szCs w:val="32"/>
          <w:u w:val="single"/>
        </w:rPr>
      </w:pPr>
      <w:r w:rsidRPr="00DD4B32">
        <w:rPr>
          <w:b/>
          <w:bCs/>
          <w:color w:val="EE0000"/>
          <w:sz w:val="32"/>
          <w:szCs w:val="32"/>
          <w:u w:val="single"/>
        </w:rPr>
        <w:t>Onglet Membres</w:t>
      </w:r>
    </w:p>
    <w:p w14:paraId="7E9F091D" w14:textId="43D10CAF" w:rsidR="00DD4B32" w:rsidRDefault="00DD4B32" w:rsidP="00DD4B32">
      <w:pPr>
        <w:pStyle w:val="Paragraphedeliste"/>
        <w:tabs>
          <w:tab w:val="left" w:pos="1701"/>
        </w:tabs>
        <w:ind w:left="1920"/>
        <w:rPr>
          <w:color w:val="000000" w:themeColor="text1"/>
          <w:sz w:val="32"/>
          <w:szCs w:val="32"/>
        </w:rPr>
      </w:pPr>
      <w:r w:rsidRPr="00DD4B32">
        <w:rPr>
          <w:color w:val="000000" w:themeColor="text1"/>
          <w:sz w:val="32"/>
          <w:szCs w:val="32"/>
        </w:rPr>
        <w:t>Cet onglet permet la gestion des membres (ajout et suppression). Chaque membre a un identifiant unique. Les données sont stockées dans membres.txt. Une recherche rapide par nom est également possible</w:t>
      </w:r>
    </w:p>
    <w:p w14:paraId="6334C3DD" w14:textId="5A69B370" w:rsidR="00DD4B32" w:rsidRDefault="00DD4B32" w:rsidP="00DD4B32">
      <w:pPr>
        <w:tabs>
          <w:tab w:val="left" w:pos="1701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 </w:t>
      </w:r>
      <w:r>
        <w:rPr>
          <w:noProof/>
        </w:rPr>
        <w:drawing>
          <wp:inline distT="0" distB="0" distL="0" distR="0" wp14:anchorId="2415B31F" wp14:editId="17690855">
            <wp:extent cx="6846570" cy="2469515"/>
            <wp:effectExtent l="0" t="0" r="0" b="6985"/>
            <wp:docPr id="12270074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07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529" w14:textId="77777777" w:rsidR="00DD4B32" w:rsidRDefault="00DD4B32" w:rsidP="00DD4B32">
      <w:pPr>
        <w:tabs>
          <w:tab w:val="left" w:pos="1701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              </w:t>
      </w:r>
    </w:p>
    <w:p w14:paraId="20D86FE5" w14:textId="10CD50F4" w:rsidR="00DD4B32" w:rsidRPr="00DD4B32" w:rsidRDefault="00DD4B32" w:rsidP="00DD4B32">
      <w:pPr>
        <w:pStyle w:val="Paragraphedeliste"/>
        <w:numPr>
          <w:ilvl w:val="0"/>
          <w:numId w:val="28"/>
        </w:numPr>
        <w:tabs>
          <w:tab w:val="left" w:pos="1701"/>
        </w:tabs>
        <w:rPr>
          <w:b/>
          <w:bCs/>
          <w:color w:val="EE0000"/>
          <w:sz w:val="32"/>
          <w:szCs w:val="32"/>
          <w:u w:val="single"/>
        </w:rPr>
      </w:pPr>
      <w:r w:rsidRPr="00DD4B32">
        <w:rPr>
          <w:b/>
          <w:bCs/>
          <w:color w:val="EE0000"/>
          <w:sz w:val="32"/>
          <w:szCs w:val="32"/>
          <w:u w:val="single"/>
        </w:rPr>
        <w:t>Emprunt / Retour</w:t>
      </w:r>
    </w:p>
    <w:p w14:paraId="48853CE4" w14:textId="39C45AB8" w:rsidR="00DD4B32" w:rsidRDefault="00DD4B32" w:rsidP="00DD4B32">
      <w:pPr>
        <w:pStyle w:val="Paragraphedeliste"/>
        <w:tabs>
          <w:tab w:val="left" w:pos="1701"/>
        </w:tabs>
        <w:ind w:left="1920"/>
        <w:rPr>
          <w:color w:val="000000" w:themeColor="text1"/>
          <w:sz w:val="32"/>
          <w:szCs w:val="32"/>
        </w:rPr>
      </w:pPr>
      <w:r w:rsidRPr="00DD4B32">
        <w:rPr>
          <w:color w:val="000000" w:themeColor="text1"/>
          <w:sz w:val="32"/>
          <w:szCs w:val="32"/>
        </w:rPr>
        <w:t>Cette interface permet d'emprunter ou de retourner un livre. Le système vérifie les contraintes (quota, disponibilité, etc.) avant validation. Chaque opération est enregistrée dans historique.csv.</w:t>
      </w:r>
    </w:p>
    <w:p w14:paraId="4E58B261" w14:textId="77777777" w:rsidR="0089263C" w:rsidRDefault="0089263C" w:rsidP="00DD4B32">
      <w:pPr>
        <w:pStyle w:val="Paragraphedeliste"/>
        <w:tabs>
          <w:tab w:val="left" w:pos="1701"/>
        </w:tabs>
        <w:ind w:left="1920"/>
        <w:rPr>
          <w:color w:val="000000" w:themeColor="text1"/>
          <w:sz w:val="32"/>
          <w:szCs w:val="32"/>
        </w:rPr>
      </w:pPr>
    </w:p>
    <w:p w14:paraId="6EBA856B" w14:textId="0E651426" w:rsidR="0089263C" w:rsidRDefault="0089263C" w:rsidP="00DD4B32">
      <w:pPr>
        <w:tabs>
          <w:tab w:val="left" w:pos="1701"/>
        </w:tabs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74EFE83" wp14:editId="59943961">
            <wp:extent cx="6846570" cy="1829435"/>
            <wp:effectExtent l="0" t="0" r="0" b="0"/>
            <wp:docPr id="8423112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112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9C18" w14:textId="77777777" w:rsidR="0089263C" w:rsidRDefault="0089263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br w:type="page"/>
      </w:r>
    </w:p>
    <w:p w14:paraId="6259141A" w14:textId="2FBE87A4" w:rsidR="0089263C" w:rsidRPr="0089263C" w:rsidRDefault="0089263C" w:rsidP="0089263C">
      <w:pPr>
        <w:pStyle w:val="Paragraphedeliste"/>
        <w:numPr>
          <w:ilvl w:val="0"/>
          <w:numId w:val="28"/>
        </w:numPr>
        <w:tabs>
          <w:tab w:val="left" w:pos="1701"/>
        </w:tabs>
        <w:rPr>
          <w:b/>
          <w:bCs/>
          <w:color w:val="EE0000"/>
          <w:sz w:val="32"/>
          <w:szCs w:val="32"/>
          <w:u w:val="single"/>
        </w:rPr>
      </w:pPr>
      <w:r w:rsidRPr="0089263C">
        <w:rPr>
          <w:b/>
          <w:bCs/>
          <w:color w:val="EE0000"/>
          <w:sz w:val="32"/>
          <w:szCs w:val="32"/>
          <w:u w:val="single"/>
        </w:rPr>
        <w:t>Statistiques</w:t>
      </w:r>
    </w:p>
    <w:p w14:paraId="70380256" w14:textId="046E9242" w:rsidR="0089263C" w:rsidRDefault="0089263C" w:rsidP="0089263C">
      <w:pPr>
        <w:pStyle w:val="Paragraphedeliste"/>
        <w:tabs>
          <w:tab w:val="left" w:pos="1701"/>
        </w:tabs>
        <w:ind w:left="1920"/>
        <w:rPr>
          <w:color w:val="000000" w:themeColor="text1"/>
          <w:sz w:val="32"/>
          <w:szCs w:val="32"/>
        </w:rPr>
      </w:pPr>
      <w:r w:rsidRPr="0089263C">
        <w:rPr>
          <w:color w:val="000000" w:themeColor="text1"/>
          <w:sz w:val="32"/>
          <w:szCs w:val="32"/>
        </w:rPr>
        <w:t xml:space="preserve">L’onglet Statistiques offre une visualisation graphique grâce à </w:t>
      </w:r>
      <w:proofErr w:type="spellStart"/>
      <w:r w:rsidRPr="0089263C">
        <w:rPr>
          <w:color w:val="000000" w:themeColor="text1"/>
          <w:sz w:val="32"/>
          <w:szCs w:val="32"/>
        </w:rPr>
        <w:t>Matplotlib</w:t>
      </w:r>
      <w:proofErr w:type="spellEnd"/>
      <w:r w:rsidRPr="0089263C">
        <w:rPr>
          <w:color w:val="000000" w:themeColor="text1"/>
          <w:sz w:val="32"/>
          <w:szCs w:val="32"/>
        </w:rPr>
        <w:t>. On peut observer la répartition des livres par genre, les auteurs les plus empruntés, et l’activité récente de la bibliothèque.</w:t>
      </w:r>
    </w:p>
    <w:p w14:paraId="5C92222C" w14:textId="77777777" w:rsidR="0089263C" w:rsidRDefault="0089263C" w:rsidP="0089263C">
      <w:pPr>
        <w:pStyle w:val="Paragraphedeliste"/>
        <w:tabs>
          <w:tab w:val="left" w:pos="1701"/>
        </w:tabs>
        <w:ind w:left="1920"/>
        <w:rPr>
          <w:color w:val="000000" w:themeColor="text1"/>
          <w:sz w:val="32"/>
          <w:szCs w:val="32"/>
        </w:rPr>
      </w:pPr>
    </w:p>
    <w:p w14:paraId="2D8BC7C6" w14:textId="41FA5265" w:rsidR="0089263C" w:rsidRPr="0089263C" w:rsidRDefault="0089263C" w:rsidP="0089263C">
      <w:pPr>
        <w:tabs>
          <w:tab w:val="left" w:pos="1701"/>
        </w:tabs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CF32605" wp14:editId="61A53219">
            <wp:extent cx="6846570" cy="1711960"/>
            <wp:effectExtent l="0" t="0" r="0" b="2540"/>
            <wp:docPr id="15586633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33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2965" w14:textId="20EDA068" w:rsidR="0089263C" w:rsidRDefault="0089263C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05B9962" wp14:editId="6BED2EB8">
            <wp:simplePos x="0" y="0"/>
            <wp:positionH relativeFrom="margin">
              <wp:align>left</wp:align>
            </wp:positionH>
            <wp:positionV relativeFrom="paragraph">
              <wp:posOffset>208280</wp:posOffset>
            </wp:positionV>
            <wp:extent cx="2985135" cy="2590800"/>
            <wp:effectExtent l="0" t="0" r="5715" b="0"/>
            <wp:wrapSquare wrapText="bothSides"/>
            <wp:docPr id="20730382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829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685" cy="2612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4FB76" w14:textId="77777777" w:rsidR="0089263C" w:rsidRDefault="0089263C">
      <w:pPr>
        <w:rPr>
          <w:color w:val="000000" w:themeColor="text1"/>
          <w:sz w:val="32"/>
          <w:szCs w:val="32"/>
        </w:rPr>
      </w:pPr>
    </w:p>
    <w:p w14:paraId="45C8808A" w14:textId="7D773AAF" w:rsidR="0089263C" w:rsidRDefault="0089263C" w:rsidP="0089263C">
      <w:pPr>
        <w:tabs>
          <w:tab w:val="left" w:pos="907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  <w:r>
        <w:rPr>
          <w:noProof/>
        </w:rPr>
        <w:drawing>
          <wp:inline distT="0" distB="0" distL="0" distR="0" wp14:anchorId="6213360C" wp14:editId="26BF0A33">
            <wp:extent cx="3430693" cy="2321338"/>
            <wp:effectExtent l="0" t="0" r="0" b="3175"/>
            <wp:docPr id="17547617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6177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860" cy="24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32"/>
          <w:szCs w:val="32"/>
        </w:rPr>
        <w:br w:type="textWrapping" w:clear="all"/>
      </w:r>
    </w:p>
    <w:p w14:paraId="0FF4D1A7" w14:textId="173DC3B7" w:rsidR="00DD4B32" w:rsidRDefault="00534758" w:rsidP="00534758">
      <w:pPr>
        <w:tabs>
          <w:tab w:val="left" w:pos="1701"/>
        </w:tabs>
        <w:rPr>
          <w:b/>
          <w:bCs/>
          <w:color w:val="EE0000"/>
          <w:sz w:val="32"/>
          <w:szCs w:val="32"/>
          <w:u w:val="single"/>
        </w:rPr>
      </w:pPr>
      <w:r w:rsidRPr="00534758">
        <w:rPr>
          <w:b/>
          <w:bCs/>
          <w:color w:val="EE0000"/>
          <w:sz w:val="32"/>
          <w:szCs w:val="32"/>
          <w:u w:val="single"/>
        </w:rPr>
        <w:t>Exécution du fichier main.py en console</w:t>
      </w:r>
      <w:r>
        <w:rPr>
          <w:b/>
          <w:bCs/>
          <w:color w:val="EE0000"/>
          <w:sz w:val="32"/>
          <w:szCs w:val="32"/>
          <w:u w:val="single"/>
        </w:rPr>
        <w:t> :</w:t>
      </w:r>
    </w:p>
    <w:p w14:paraId="468B5BDE" w14:textId="5B4C9BC8" w:rsidR="00534758" w:rsidRDefault="00534758" w:rsidP="00534758">
      <w:pPr>
        <w:tabs>
          <w:tab w:val="left" w:pos="1701"/>
        </w:tabs>
        <w:rPr>
          <w:noProof/>
        </w:rPr>
      </w:pPr>
    </w:p>
    <w:p w14:paraId="3A1AF808" w14:textId="75644041" w:rsidR="00534758" w:rsidRDefault="00534758" w:rsidP="00534758">
      <w:pPr>
        <w:tabs>
          <w:tab w:val="left" w:pos="1701"/>
        </w:tabs>
        <w:rPr>
          <w:color w:val="000000" w:themeColor="text1"/>
          <w:sz w:val="32"/>
          <w:szCs w:val="32"/>
        </w:rPr>
      </w:pPr>
      <w:r w:rsidRPr="00534758">
        <w:rPr>
          <w:color w:val="000000" w:themeColor="text1"/>
          <w:sz w:val="32"/>
          <w:szCs w:val="32"/>
        </w:rPr>
        <w:t>En plus de l’interface graphique (</w:t>
      </w:r>
      <w:proofErr w:type="spellStart"/>
      <w:r w:rsidRPr="00534758">
        <w:rPr>
          <w:color w:val="000000" w:themeColor="text1"/>
          <w:sz w:val="32"/>
          <w:szCs w:val="32"/>
        </w:rPr>
        <w:t>Tkinter</w:t>
      </w:r>
      <w:proofErr w:type="spellEnd"/>
      <w:r w:rsidRPr="00534758">
        <w:rPr>
          <w:color w:val="000000" w:themeColor="text1"/>
          <w:sz w:val="32"/>
          <w:szCs w:val="32"/>
        </w:rPr>
        <w:t>), une version console du projet est également disponible via le fichier main.py.</w:t>
      </w:r>
      <w:r w:rsidRPr="00534758">
        <w:rPr>
          <w:color w:val="000000" w:themeColor="text1"/>
          <w:sz w:val="32"/>
          <w:szCs w:val="32"/>
        </w:rPr>
        <w:br/>
        <w:t>Elle permet de tester les fonctionnalités de base (ajout, inscription, emprunt...) sans interface, ce qui est utile pour les tests ou les environnements sans GUI.</w:t>
      </w:r>
      <w:r w:rsidRPr="00534758">
        <w:rPr>
          <w:color w:val="000000" w:themeColor="text1"/>
          <w:sz w:val="32"/>
          <w:szCs w:val="32"/>
        </w:rPr>
        <w:br/>
        <w:t>Cela met en valeur l’architecture propre (POO + MVC) du projet.</w:t>
      </w:r>
    </w:p>
    <w:p w14:paraId="5CC89693" w14:textId="2E291D44" w:rsidR="00534758" w:rsidRDefault="00534758" w:rsidP="00534758">
      <w:pPr>
        <w:tabs>
          <w:tab w:val="left" w:pos="1701"/>
        </w:tabs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A547B30" wp14:editId="5E59E511">
            <wp:extent cx="7069667" cy="4447556"/>
            <wp:effectExtent l="0" t="0" r="0" b="0"/>
            <wp:docPr id="19535668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668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98208" cy="44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6014" w14:textId="77777777" w:rsidR="009410AC" w:rsidRDefault="009410AC" w:rsidP="009410AC">
      <w:pPr>
        <w:tabs>
          <w:tab w:val="left" w:pos="1701"/>
        </w:tabs>
        <w:rPr>
          <w:b/>
          <w:bCs/>
          <w:color w:val="EE0000"/>
          <w:sz w:val="32"/>
          <w:szCs w:val="32"/>
          <w:u w:val="single"/>
        </w:rPr>
      </w:pPr>
      <w:r>
        <w:rPr>
          <w:color w:val="000000" w:themeColor="text1"/>
          <w:sz w:val="32"/>
          <w:szCs w:val="32"/>
        </w:rPr>
        <w:t xml:space="preserve">                            </w:t>
      </w:r>
      <w:r w:rsidRPr="009410AC">
        <w:rPr>
          <w:b/>
          <w:bCs/>
          <w:color w:val="EE0000"/>
          <w:sz w:val="32"/>
          <w:szCs w:val="32"/>
          <w:u w:val="single"/>
        </w:rPr>
        <w:t>Difficultés rencontrées et solutions</w:t>
      </w:r>
    </w:p>
    <w:p w14:paraId="26C9EA04" w14:textId="77777777" w:rsidR="009410AC" w:rsidRPr="00251E3A" w:rsidRDefault="009410AC" w:rsidP="009410AC">
      <w:pPr>
        <w:tabs>
          <w:tab w:val="left" w:pos="1701"/>
        </w:tabs>
        <w:rPr>
          <w:b/>
          <w:bCs/>
          <w:color w:val="000000" w:themeColor="text1"/>
          <w:sz w:val="28"/>
          <w:szCs w:val="28"/>
          <w:u w:val="single"/>
        </w:rPr>
      </w:pPr>
    </w:p>
    <w:p w14:paraId="1449B5BC" w14:textId="5AC0EF6C" w:rsidR="009410AC" w:rsidRPr="009410AC" w:rsidRDefault="009410AC" w:rsidP="009410AC">
      <w:pPr>
        <w:tabs>
          <w:tab w:val="left" w:pos="1701"/>
        </w:tabs>
        <w:rPr>
          <w:b/>
          <w:bCs/>
          <w:color w:val="000000" w:themeColor="text1"/>
          <w:sz w:val="28"/>
          <w:szCs w:val="28"/>
        </w:rPr>
      </w:pPr>
      <w:r w:rsidRPr="00251E3A">
        <w:rPr>
          <w:rFonts w:ascii="Segoe UI Emoji" w:hAnsi="Segoe UI Emoji" w:cs="Segoe UI Emoji"/>
          <w:b/>
          <w:bCs/>
          <w:color w:val="000000" w:themeColor="text1"/>
          <w:sz w:val="28"/>
          <w:szCs w:val="28"/>
        </w:rPr>
        <w:t xml:space="preserve">   </w:t>
      </w:r>
      <w:r w:rsidRPr="009410AC">
        <w:rPr>
          <w:b/>
          <w:bCs/>
          <w:color w:val="000000" w:themeColor="text1"/>
          <w:sz w:val="28"/>
          <w:szCs w:val="28"/>
          <w:highlight w:val="yellow"/>
        </w:rPr>
        <w:t xml:space="preserve">1. Intégration de l’interface </w:t>
      </w:r>
      <w:proofErr w:type="spellStart"/>
      <w:r w:rsidRPr="009410AC">
        <w:rPr>
          <w:b/>
          <w:bCs/>
          <w:color w:val="000000" w:themeColor="text1"/>
          <w:sz w:val="28"/>
          <w:szCs w:val="28"/>
          <w:highlight w:val="yellow"/>
        </w:rPr>
        <w:t>Tkinter</w:t>
      </w:r>
      <w:proofErr w:type="spellEnd"/>
      <w:r w:rsidRPr="009410AC">
        <w:rPr>
          <w:b/>
          <w:bCs/>
          <w:color w:val="000000" w:themeColor="text1"/>
          <w:sz w:val="28"/>
          <w:szCs w:val="28"/>
          <w:highlight w:val="yellow"/>
        </w:rPr>
        <w:t xml:space="preserve"> avec la logique métier</w:t>
      </w:r>
    </w:p>
    <w:p w14:paraId="6ACDB84C" w14:textId="77777777" w:rsidR="009410AC" w:rsidRPr="009410AC" w:rsidRDefault="009410AC" w:rsidP="009410AC">
      <w:pPr>
        <w:numPr>
          <w:ilvl w:val="0"/>
          <w:numId w:val="29"/>
        </w:numPr>
        <w:tabs>
          <w:tab w:val="left" w:pos="1701"/>
        </w:tabs>
        <w:rPr>
          <w:color w:val="000000" w:themeColor="text1"/>
          <w:sz w:val="28"/>
          <w:szCs w:val="28"/>
        </w:rPr>
      </w:pPr>
      <w:r w:rsidRPr="009410AC">
        <w:rPr>
          <w:b/>
          <w:bCs/>
          <w:color w:val="000000" w:themeColor="text1"/>
          <w:sz w:val="28"/>
          <w:szCs w:val="28"/>
        </w:rPr>
        <w:t>Problème :</w:t>
      </w:r>
      <w:r w:rsidRPr="009410AC">
        <w:rPr>
          <w:color w:val="000000" w:themeColor="text1"/>
          <w:sz w:val="28"/>
          <w:szCs w:val="28"/>
        </w:rPr>
        <w:t xml:space="preserve"> Il était difficile de bien séparer l’interface graphique (</w:t>
      </w:r>
      <w:proofErr w:type="spellStart"/>
      <w:r w:rsidRPr="009410AC">
        <w:rPr>
          <w:color w:val="000000" w:themeColor="text1"/>
          <w:sz w:val="28"/>
          <w:szCs w:val="28"/>
        </w:rPr>
        <w:t>Tkinter</w:t>
      </w:r>
      <w:proofErr w:type="spellEnd"/>
      <w:r w:rsidRPr="009410AC">
        <w:rPr>
          <w:color w:val="000000" w:themeColor="text1"/>
          <w:sz w:val="28"/>
          <w:szCs w:val="28"/>
        </w:rPr>
        <w:t>) du modèle (classes Livre, Membre, Bibliotheque).</w:t>
      </w:r>
    </w:p>
    <w:p w14:paraId="712434FE" w14:textId="77777777" w:rsidR="009410AC" w:rsidRPr="009410AC" w:rsidRDefault="009410AC" w:rsidP="009410AC">
      <w:pPr>
        <w:numPr>
          <w:ilvl w:val="0"/>
          <w:numId w:val="29"/>
        </w:numPr>
        <w:tabs>
          <w:tab w:val="left" w:pos="1701"/>
        </w:tabs>
        <w:rPr>
          <w:color w:val="000000" w:themeColor="text1"/>
          <w:sz w:val="28"/>
          <w:szCs w:val="28"/>
        </w:rPr>
      </w:pPr>
      <w:r w:rsidRPr="009410AC">
        <w:rPr>
          <w:b/>
          <w:bCs/>
          <w:color w:val="000000" w:themeColor="text1"/>
          <w:sz w:val="28"/>
          <w:szCs w:val="28"/>
        </w:rPr>
        <w:t>Solution :</w:t>
      </w:r>
      <w:r w:rsidRPr="009410AC">
        <w:rPr>
          <w:color w:val="000000" w:themeColor="text1"/>
          <w:sz w:val="28"/>
          <w:szCs w:val="28"/>
        </w:rPr>
        <w:t xml:space="preserve"> J’ai appliqué un modèle </w:t>
      </w:r>
      <w:r w:rsidRPr="009410AC">
        <w:rPr>
          <w:b/>
          <w:bCs/>
          <w:color w:val="000000" w:themeColor="text1"/>
          <w:sz w:val="28"/>
          <w:szCs w:val="28"/>
        </w:rPr>
        <w:t>MVC simplifié</w:t>
      </w:r>
      <w:r w:rsidRPr="009410AC">
        <w:rPr>
          <w:color w:val="000000" w:themeColor="text1"/>
          <w:sz w:val="28"/>
          <w:szCs w:val="28"/>
        </w:rPr>
        <w:t xml:space="preserve"> où la logique métier est </w:t>
      </w:r>
      <w:proofErr w:type="gramStart"/>
      <w:r w:rsidRPr="009410AC">
        <w:rPr>
          <w:color w:val="000000" w:themeColor="text1"/>
          <w:sz w:val="28"/>
          <w:szCs w:val="28"/>
        </w:rPr>
        <w:t>gérée</w:t>
      </w:r>
      <w:proofErr w:type="gramEnd"/>
      <w:r w:rsidRPr="009410AC">
        <w:rPr>
          <w:color w:val="000000" w:themeColor="text1"/>
          <w:sz w:val="28"/>
          <w:szCs w:val="28"/>
        </w:rPr>
        <w:t xml:space="preserve"> par des classes dans un répertoire </w:t>
      </w:r>
      <w:proofErr w:type="spellStart"/>
      <w:r w:rsidRPr="009410AC">
        <w:rPr>
          <w:color w:val="000000" w:themeColor="text1"/>
          <w:sz w:val="28"/>
          <w:szCs w:val="28"/>
        </w:rPr>
        <w:t>Modele</w:t>
      </w:r>
      <w:proofErr w:type="spellEnd"/>
      <w:r w:rsidRPr="009410AC">
        <w:rPr>
          <w:color w:val="000000" w:themeColor="text1"/>
          <w:sz w:val="28"/>
          <w:szCs w:val="28"/>
        </w:rPr>
        <w:t>/, et l’interface est dans interface.py. Cela rend le code plus clair et réutilisable.</w:t>
      </w:r>
    </w:p>
    <w:p w14:paraId="1511D802" w14:textId="64724A65" w:rsidR="009410AC" w:rsidRPr="009410AC" w:rsidRDefault="00251E3A" w:rsidP="009410AC">
      <w:pPr>
        <w:tabs>
          <w:tab w:val="left" w:pos="1701"/>
        </w:tabs>
        <w:rPr>
          <w:b/>
          <w:bCs/>
          <w:color w:val="000000" w:themeColor="text1"/>
          <w:sz w:val="28"/>
          <w:szCs w:val="28"/>
        </w:rPr>
      </w:pPr>
      <w:r w:rsidRPr="00251E3A">
        <w:rPr>
          <w:rFonts w:ascii="Segoe UI Emoji" w:hAnsi="Segoe UI Emoji" w:cs="Segoe UI Emoji"/>
          <w:b/>
          <w:bCs/>
          <w:color w:val="000000" w:themeColor="text1"/>
          <w:sz w:val="28"/>
          <w:szCs w:val="28"/>
        </w:rPr>
        <w:t xml:space="preserve">   </w:t>
      </w:r>
      <w:r w:rsidR="009410AC" w:rsidRPr="009410AC">
        <w:rPr>
          <w:b/>
          <w:bCs/>
          <w:color w:val="000000" w:themeColor="text1"/>
          <w:sz w:val="28"/>
          <w:szCs w:val="28"/>
        </w:rPr>
        <w:t xml:space="preserve"> 2. Erreurs liées aux types (</w:t>
      </w:r>
      <w:proofErr w:type="spellStart"/>
      <w:r w:rsidR="009410AC" w:rsidRPr="009410AC">
        <w:rPr>
          <w:b/>
          <w:bCs/>
          <w:color w:val="000000" w:themeColor="text1"/>
          <w:sz w:val="28"/>
          <w:szCs w:val="28"/>
        </w:rPr>
        <w:t>tk.END</w:t>
      </w:r>
      <w:proofErr w:type="spellEnd"/>
      <w:r w:rsidR="009410AC" w:rsidRPr="009410AC">
        <w:rPr>
          <w:b/>
          <w:bCs/>
          <w:color w:val="000000" w:themeColor="text1"/>
          <w:sz w:val="28"/>
          <w:szCs w:val="28"/>
        </w:rPr>
        <w:t xml:space="preserve"> vs "end")</w:t>
      </w:r>
    </w:p>
    <w:p w14:paraId="68986F35" w14:textId="77777777" w:rsidR="009410AC" w:rsidRPr="009410AC" w:rsidRDefault="009410AC" w:rsidP="009410AC">
      <w:pPr>
        <w:numPr>
          <w:ilvl w:val="0"/>
          <w:numId w:val="30"/>
        </w:numPr>
        <w:tabs>
          <w:tab w:val="left" w:pos="1701"/>
        </w:tabs>
        <w:rPr>
          <w:color w:val="000000" w:themeColor="text1"/>
          <w:sz w:val="28"/>
          <w:szCs w:val="28"/>
        </w:rPr>
      </w:pPr>
      <w:r w:rsidRPr="009410AC">
        <w:rPr>
          <w:b/>
          <w:bCs/>
          <w:color w:val="000000" w:themeColor="text1"/>
          <w:sz w:val="28"/>
          <w:szCs w:val="28"/>
        </w:rPr>
        <w:t>Problème :</w:t>
      </w:r>
      <w:r w:rsidRPr="009410AC">
        <w:rPr>
          <w:color w:val="000000" w:themeColor="text1"/>
          <w:sz w:val="28"/>
          <w:szCs w:val="28"/>
        </w:rPr>
        <w:t xml:space="preserve"> Des erreurs de type apparaissaient, comme "</w:t>
      </w:r>
      <w:proofErr w:type="spellStart"/>
      <w:r w:rsidRPr="009410AC">
        <w:rPr>
          <w:color w:val="000000" w:themeColor="text1"/>
          <w:sz w:val="28"/>
          <w:szCs w:val="28"/>
        </w:rPr>
        <w:t>Expected</w:t>
      </w:r>
      <w:proofErr w:type="spellEnd"/>
      <w:r w:rsidRPr="009410AC">
        <w:rPr>
          <w:color w:val="000000" w:themeColor="text1"/>
          <w:sz w:val="28"/>
          <w:szCs w:val="28"/>
        </w:rPr>
        <w:t xml:space="preserve"> type '</w:t>
      </w:r>
      <w:proofErr w:type="spellStart"/>
      <w:r w:rsidRPr="009410AC">
        <w:rPr>
          <w:color w:val="000000" w:themeColor="text1"/>
          <w:sz w:val="28"/>
          <w:szCs w:val="28"/>
        </w:rPr>
        <w:t>int</w:t>
      </w:r>
      <w:proofErr w:type="spellEnd"/>
      <w:r w:rsidRPr="009410AC">
        <w:rPr>
          <w:color w:val="000000" w:themeColor="text1"/>
          <w:sz w:val="28"/>
          <w:szCs w:val="28"/>
        </w:rPr>
        <w:t xml:space="preserve"> | </w:t>
      </w:r>
      <w:proofErr w:type="spellStart"/>
      <w:r w:rsidRPr="009410AC">
        <w:rPr>
          <w:color w:val="000000" w:themeColor="text1"/>
          <w:sz w:val="28"/>
          <w:szCs w:val="28"/>
        </w:rPr>
        <w:t>Literal</w:t>
      </w:r>
      <w:proofErr w:type="spellEnd"/>
      <w:r w:rsidRPr="009410AC">
        <w:rPr>
          <w:color w:val="000000" w:themeColor="text1"/>
          <w:sz w:val="28"/>
          <w:szCs w:val="28"/>
        </w:rPr>
        <w:t xml:space="preserve">[\"end\"]', </w:t>
      </w:r>
      <w:proofErr w:type="spellStart"/>
      <w:r w:rsidRPr="009410AC">
        <w:rPr>
          <w:color w:val="000000" w:themeColor="text1"/>
          <w:sz w:val="28"/>
          <w:szCs w:val="28"/>
        </w:rPr>
        <w:t>got</w:t>
      </w:r>
      <w:proofErr w:type="spellEnd"/>
      <w:r w:rsidRPr="009410AC">
        <w:rPr>
          <w:color w:val="000000" w:themeColor="text1"/>
          <w:sz w:val="28"/>
          <w:szCs w:val="28"/>
        </w:rPr>
        <w:t xml:space="preserve"> '</w:t>
      </w:r>
      <w:proofErr w:type="spellStart"/>
      <w:r w:rsidRPr="009410AC">
        <w:rPr>
          <w:color w:val="000000" w:themeColor="text1"/>
          <w:sz w:val="28"/>
          <w:szCs w:val="28"/>
        </w:rPr>
        <w:t>str</w:t>
      </w:r>
      <w:proofErr w:type="spellEnd"/>
      <w:r w:rsidRPr="009410AC">
        <w:rPr>
          <w:color w:val="000000" w:themeColor="text1"/>
          <w:sz w:val="28"/>
          <w:szCs w:val="28"/>
        </w:rPr>
        <w:t xml:space="preserve">'" lors de l’utilisation de </w:t>
      </w:r>
      <w:proofErr w:type="spellStart"/>
      <w:proofErr w:type="gramStart"/>
      <w:r w:rsidRPr="009410AC">
        <w:rPr>
          <w:color w:val="000000" w:themeColor="text1"/>
          <w:sz w:val="28"/>
          <w:szCs w:val="28"/>
        </w:rPr>
        <w:t>delete</w:t>
      </w:r>
      <w:proofErr w:type="spellEnd"/>
      <w:r w:rsidRPr="009410AC">
        <w:rPr>
          <w:color w:val="000000" w:themeColor="text1"/>
          <w:sz w:val="28"/>
          <w:szCs w:val="28"/>
        </w:rPr>
        <w:t>(</w:t>
      </w:r>
      <w:proofErr w:type="gramEnd"/>
      <w:r w:rsidRPr="009410AC">
        <w:rPr>
          <w:color w:val="000000" w:themeColor="text1"/>
          <w:sz w:val="28"/>
          <w:szCs w:val="28"/>
        </w:rPr>
        <w:t>0, "end").</w:t>
      </w:r>
    </w:p>
    <w:p w14:paraId="3AEF4415" w14:textId="77777777" w:rsidR="009410AC" w:rsidRPr="009410AC" w:rsidRDefault="009410AC" w:rsidP="009410AC">
      <w:pPr>
        <w:numPr>
          <w:ilvl w:val="0"/>
          <w:numId w:val="30"/>
        </w:numPr>
        <w:tabs>
          <w:tab w:val="left" w:pos="1701"/>
        </w:tabs>
        <w:rPr>
          <w:color w:val="000000" w:themeColor="text1"/>
          <w:sz w:val="28"/>
          <w:szCs w:val="28"/>
        </w:rPr>
      </w:pPr>
      <w:r w:rsidRPr="009410AC">
        <w:rPr>
          <w:b/>
          <w:bCs/>
          <w:color w:val="000000" w:themeColor="text1"/>
          <w:sz w:val="28"/>
          <w:szCs w:val="28"/>
        </w:rPr>
        <w:t>Solution :</w:t>
      </w:r>
      <w:r w:rsidRPr="009410AC">
        <w:rPr>
          <w:color w:val="000000" w:themeColor="text1"/>
          <w:sz w:val="28"/>
          <w:szCs w:val="28"/>
        </w:rPr>
        <w:t xml:space="preserve"> Correction en remplaçant "end" par </w:t>
      </w:r>
      <w:proofErr w:type="spellStart"/>
      <w:r w:rsidRPr="009410AC">
        <w:rPr>
          <w:color w:val="000000" w:themeColor="text1"/>
          <w:sz w:val="28"/>
          <w:szCs w:val="28"/>
        </w:rPr>
        <w:t>tk.END</w:t>
      </w:r>
      <w:proofErr w:type="spellEnd"/>
      <w:r w:rsidRPr="009410AC">
        <w:rPr>
          <w:color w:val="000000" w:themeColor="text1"/>
          <w:sz w:val="28"/>
          <w:szCs w:val="28"/>
        </w:rPr>
        <w:t xml:space="preserve">, qui est la bonne constante dans </w:t>
      </w:r>
      <w:proofErr w:type="spellStart"/>
      <w:r w:rsidRPr="009410AC">
        <w:rPr>
          <w:color w:val="000000" w:themeColor="text1"/>
          <w:sz w:val="28"/>
          <w:szCs w:val="28"/>
        </w:rPr>
        <w:t>Tkinter</w:t>
      </w:r>
      <w:proofErr w:type="spellEnd"/>
      <w:r w:rsidRPr="009410AC">
        <w:rPr>
          <w:color w:val="000000" w:themeColor="text1"/>
          <w:sz w:val="28"/>
          <w:szCs w:val="28"/>
        </w:rPr>
        <w:t>.</w:t>
      </w:r>
    </w:p>
    <w:p w14:paraId="22321073" w14:textId="1F3997C3" w:rsidR="009410AC" w:rsidRPr="009410AC" w:rsidRDefault="00251E3A" w:rsidP="009410AC">
      <w:pPr>
        <w:tabs>
          <w:tab w:val="left" w:pos="1701"/>
        </w:tabs>
        <w:rPr>
          <w:b/>
          <w:bCs/>
          <w:color w:val="000000" w:themeColor="text1"/>
          <w:sz w:val="28"/>
          <w:szCs w:val="28"/>
        </w:rPr>
      </w:pPr>
      <w:r w:rsidRPr="00251E3A">
        <w:rPr>
          <w:rFonts w:ascii="Segoe UI Emoji" w:hAnsi="Segoe UI Emoji" w:cs="Segoe UI Emoji"/>
          <w:b/>
          <w:bCs/>
          <w:color w:val="000000" w:themeColor="text1"/>
          <w:sz w:val="28"/>
          <w:szCs w:val="28"/>
        </w:rPr>
        <w:t xml:space="preserve">   </w:t>
      </w:r>
      <w:r w:rsidR="009410AC" w:rsidRPr="009410AC">
        <w:rPr>
          <w:b/>
          <w:bCs/>
          <w:color w:val="000000" w:themeColor="text1"/>
          <w:sz w:val="28"/>
          <w:szCs w:val="28"/>
        </w:rPr>
        <w:t>4. Sauvegarde et chargement des données</w:t>
      </w:r>
    </w:p>
    <w:p w14:paraId="75ADD2A8" w14:textId="77777777" w:rsidR="009410AC" w:rsidRPr="009410AC" w:rsidRDefault="009410AC" w:rsidP="009410AC">
      <w:pPr>
        <w:numPr>
          <w:ilvl w:val="0"/>
          <w:numId w:val="32"/>
        </w:numPr>
        <w:tabs>
          <w:tab w:val="left" w:pos="1701"/>
        </w:tabs>
        <w:rPr>
          <w:color w:val="000000" w:themeColor="text1"/>
          <w:sz w:val="28"/>
          <w:szCs w:val="28"/>
        </w:rPr>
      </w:pPr>
      <w:r w:rsidRPr="009410AC">
        <w:rPr>
          <w:b/>
          <w:bCs/>
          <w:color w:val="000000" w:themeColor="text1"/>
          <w:sz w:val="28"/>
          <w:szCs w:val="28"/>
        </w:rPr>
        <w:t>Problème :</w:t>
      </w:r>
      <w:r w:rsidRPr="009410AC">
        <w:rPr>
          <w:color w:val="000000" w:themeColor="text1"/>
          <w:sz w:val="28"/>
          <w:szCs w:val="28"/>
        </w:rPr>
        <w:t xml:space="preserve"> Les fichiers livres.txt, membres.txt et historique.csv ne se créaient pas automatiquement.</w:t>
      </w:r>
    </w:p>
    <w:p w14:paraId="287770CB" w14:textId="77777777" w:rsidR="009410AC" w:rsidRPr="009410AC" w:rsidRDefault="009410AC" w:rsidP="009410AC">
      <w:pPr>
        <w:numPr>
          <w:ilvl w:val="0"/>
          <w:numId w:val="32"/>
        </w:numPr>
        <w:tabs>
          <w:tab w:val="left" w:pos="1701"/>
        </w:tabs>
        <w:rPr>
          <w:color w:val="000000" w:themeColor="text1"/>
          <w:sz w:val="28"/>
          <w:szCs w:val="28"/>
        </w:rPr>
      </w:pPr>
      <w:r w:rsidRPr="009410AC">
        <w:rPr>
          <w:b/>
          <w:bCs/>
          <w:color w:val="000000" w:themeColor="text1"/>
          <w:sz w:val="28"/>
          <w:szCs w:val="28"/>
        </w:rPr>
        <w:t>Solution :</w:t>
      </w:r>
      <w:r w:rsidRPr="009410AC">
        <w:rPr>
          <w:color w:val="000000" w:themeColor="text1"/>
          <w:sz w:val="28"/>
          <w:szCs w:val="28"/>
        </w:rPr>
        <w:t xml:space="preserve"> J’ai ajouté dans le constructeur __init__ de la classe Bibliotheque un bloc qui crée le dossier data/ s’il n’existe pas (</w:t>
      </w:r>
      <w:proofErr w:type="spellStart"/>
      <w:proofErr w:type="gramStart"/>
      <w:r w:rsidRPr="009410AC">
        <w:rPr>
          <w:color w:val="000000" w:themeColor="text1"/>
          <w:sz w:val="28"/>
          <w:szCs w:val="28"/>
        </w:rPr>
        <w:t>os.makedirs</w:t>
      </w:r>
      <w:proofErr w:type="spellEnd"/>
      <w:proofErr w:type="gramEnd"/>
      <w:r w:rsidRPr="009410AC">
        <w:rPr>
          <w:color w:val="000000" w:themeColor="text1"/>
          <w:sz w:val="28"/>
          <w:szCs w:val="28"/>
        </w:rPr>
        <w:t>()).</w:t>
      </w:r>
    </w:p>
    <w:p w14:paraId="5EC0E839" w14:textId="09295F84" w:rsidR="009410AC" w:rsidRPr="009410AC" w:rsidRDefault="009410AC" w:rsidP="00251E3A">
      <w:pPr>
        <w:tabs>
          <w:tab w:val="left" w:pos="1701"/>
        </w:tabs>
        <w:rPr>
          <w:color w:val="000000" w:themeColor="text1"/>
          <w:sz w:val="28"/>
          <w:szCs w:val="28"/>
        </w:rPr>
      </w:pPr>
    </w:p>
    <w:p w14:paraId="2EBB8614" w14:textId="2999C127" w:rsidR="009410AC" w:rsidRPr="00251E3A" w:rsidRDefault="009410AC" w:rsidP="00534758">
      <w:pPr>
        <w:tabs>
          <w:tab w:val="left" w:pos="1701"/>
        </w:tabs>
        <w:rPr>
          <w:color w:val="000000" w:themeColor="text1"/>
          <w:sz w:val="28"/>
          <w:szCs w:val="28"/>
        </w:rPr>
      </w:pPr>
    </w:p>
    <w:sectPr w:rsidR="009410AC" w:rsidRPr="00251E3A" w:rsidSect="00CD7613">
      <w:footerReference w:type="even" r:id="rId21"/>
      <w:footerReference w:type="default" r:id="rId22"/>
      <w:pgSz w:w="11906" w:h="16838" w:code="9"/>
      <w:pgMar w:top="720" w:right="562" w:bottom="720" w:left="562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2687DA" w14:textId="77777777" w:rsidR="00DA3442" w:rsidRDefault="00DA3442" w:rsidP="00E74B29">
      <w:r>
        <w:separator/>
      </w:r>
    </w:p>
  </w:endnote>
  <w:endnote w:type="continuationSeparator" w:id="0">
    <w:p w14:paraId="7BF1ADEF" w14:textId="77777777" w:rsidR="00DA3442" w:rsidRDefault="00DA3442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umrodepage"/>
      </w:rPr>
      <w:id w:val="145936648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0C2136AB" w14:textId="77777777" w:rsidR="00E74B29" w:rsidRDefault="00E74B29" w:rsidP="006709F1">
        <w:pPr>
          <w:pStyle w:val="Pieddepage"/>
          <w:rPr>
            <w:rStyle w:val="Numrodepage"/>
          </w:rPr>
        </w:pPr>
        <w:r>
          <w:rPr>
            <w:rStyle w:val="Numrodepage"/>
            <w:lang w:bidi="fr-FR"/>
          </w:rPr>
          <w:fldChar w:fldCharType="begin"/>
        </w:r>
        <w:r>
          <w:rPr>
            <w:rStyle w:val="Numrodepage"/>
            <w:lang w:bidi="fr-FR"/>
          </w:rPr>
          <w:instrText xml:space="preserve"> PAGE </w:instrText>
        </w:r>
        <w:r>
          <w:rPr>
            <w:rStyle w:val="Numrodepage"/>
            <w:lang w:bidi="fr-FR"/>
          </w:rPr>
          <w:fldChar w:fldCharType="end"/>
        </w:r>
      </w:p>
    </w:sdtContent>
  </w:sdt>
  <w:p w14:paraId="713AFCE9" w14:textId="77777777" w:rsidR="00E74B29" w:rsidRDefault="00E74B29" w:rsidP="006709F1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9BC4EE" w14:textId="77777777" w:rsidR="00E74B29" w:rsidRDefault="00E74B29" w:rsidP="006709F1">
    <w:pPr>
      <w:pStyle w:val="Pieddepage"/>
      <w:rPr>
        <w:rStyle w:val="Numrodepage"/>
      </w:rPr>
    </w:pPr>
  </w:p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8"/>
      <w:gridCol w:w="5391"/>
      <w:gridCol w:w="3235"/>
      <w:gridCol w:w="1078"/>
    </w:tblGrid>
    <w:tr w:rsidR="00E74B29" w14:paraId="4EDA10D6" w14:textId="77777777" w:rsidTr="006709F1">
      <w:tc>
        <w:tcPr>
          <w:tcW w:w="1079" w:type="dxa"/>
        </w:tcPr>
        <w:p w14:paraId="08DEA546" w14:textId="77777777" w:rsidR="00E74B29" w:rsidRPr="00E74B29" w:rsidRDefault="00E74B29" w:rsidP="006709F1">
          <w:pPr>
            <w:pStyle w:val="Pieddepage"/>
          </w:pPr>
        </w:p>
      </w:tc>
      <w:tc>
        <w:tcPr>
          <w:tcW w:w="5395" w:type="dxa"/>
        </w:tcPr>
        <w:p w14:paraId="6077147E" w14:textId="4A629C23" w:rsidR="00E74B29" w:rsidRPr="00874FE7" w:rsidRDefault="00F51D45" w:rsidP="006709F1">
          <w:pPr>
            <w:pStyle w:val="Pieddepage"/>
          </w:pPr>
          <w:r w:rsidRPr="00DA3442">
            <w:t>Gestion de Bibliothèque</w:t>
          </w:r>
        </w:p>
      </w:tc>
      <w:tc>
        <w:tcPr>
          <w:tcW w:w="3237" w:type="dxa"/>
        </w:tcPr>
        <w:sdt>
          <w:sdtPr>
            <w:rPr>
              <w:rStyle w:val="Numrodepage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Numrodepage"/>
            </w:rPr>
          </w:sdtEndPr>
          <w:sdtContent>
            <w:p w14:paraId="535A0A1A" w14:textId="77777777" w:rsidR="00E74B29" w:rsidRPr="00E74B29" w:rsidRDefault="00E74B29" w:rsidP="006709F1">
              <w:pPr>
                <w:pStyle w:val="Pieddepage"/>
                <w:jc w:val="right"/>
              </w:pPr>
              <w:r w:rsidRPr="00E74B29">
                <w:rPr>
                  <w:lang w:bidi="fr-FR"/>
                </w:rPr>
                <w:t xml:space="preserve">PAGE </w:t>
              </w:r>
              <w:r w:rsidRPr="00E74B29">
                <w:rPr>
                  <w:lang w:bidi="fr-FR"/>
                </w:rPr>
                <w:fldChar w:fldCharType="begin"/>
              </w:r>
              <w:r w:rsidRPr="00E74B29">
                <w:rPr>
                  <w:lang w:bidi="fr-FR"/>
                </w:rPr>
                <w:instrText xml:space="preserve"> PAGE </w:instrText>
              </w:r>
              <w:r w:rsidRPr="00E74B29">
                <w:rPr>
                  <w:lang w:bidi="fr-FR"/>
                </w:rPr>
                <w:fldChar w:fldCharType="separate"/>
              </w:r>
              <w:r w:rsidR="00874EE2">
                <w:rPr>
                  <w:noProof/>
                  <w:lang w:bidi="fr-FR"/>
                </w:rPr>
                <w:t>4</w:t>
              </w:r>
              <w:r w:rsidRPr="00E74B29">
                <w:rPr>
                  <w:lang w:bidi="fr-FR"/>
                </w:rPr>
                <w:fldChar w:fldCharType="end"/>
              </w:r>
            </w:p>
          </w:sdtContent>
        </w:sdt>
      </w:tc>
      <w:tc>
        <w:tcPr>
          <w:tcW w:w="1079" w:type="dxa"/>
        </w:tcPr>
        <w:p w14:paraId="4042699A" w14:textId="77777777" w:rsidR="00E74B29" w:rsidRPr="00E74B29" w:rsidRDefault="00E74B29" w:rsidP="006709F1">
          <w:pPr>
            <w:pStyle w:val="Pieddepage"/>
          </w:pPr>
        </w:p>
      </w:tc>
    </w:tr>
  </w:tbl>
  <w:p w14:paraId="1EC4BE0E" w14:textId="77777777" w:rsidR="00E74B29" w:rsidRDefault="00E74B29" w:rsidP="006709F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D2D6D1" w14:textId="77777777" w:rsidR="00DA3442" w:rsidRDefault="00DA3442" w:rsidP="00E74B29">
      <w:r>
        <w:separator/>
      </w:r>
    </w:p>
  </w:footnote>
  <w:footnote w:type="continuationSeparator" w:id="0">
    <w:p w14:paraId="638E1605" w14:textId="77777777" w:rsidR="00DA3442" w:rsidRDefault="00DA3442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65750"/>
    <w:multiLevelType w:val="multilevel"/>
    <w:tmpl w:val="D4241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2A1726"/>
    <w:multiLevelType w:val="multilevel"/>
    <w:tmpl w:val="9028B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987609"/>
    <w:multiLevelType w:val="hybridMultilevel"/>
    <w:tmpl w:val="FB685D80"/>
    <w:lvl w:ilvl="0" w:tplc="040C0001">
      <w:start w:val="1"/>
      <w:numFmt w:val="bullet"/>
      <w:lvlText w:val=""/>
      <w:lvlJc w:val="left"/>
      <w:pPr>
        <w:ind w:left="221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93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9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8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5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73" w:hanging="360"/>
      </w:pPr>
      <w:rPr>
        <w:rFonts w:ascii="Wingdings" w:hAnsi="Wingdings" w:hint="default"/>
      </w:rPr>
    </w:lvl>
  </w:abstractNum>
  <w:abstractNum w:abstractNumId="3" w15:restartNumberingAfterBreak="0">
    <w:nsid w:val="11B50CF2"/>
    <w:multiLevelType w:val="hybridMultilevel"/>
    <w:tmpl w:val="9D0A3444"/>
    <w:lvl w:ilvl="0" w:tplc="040C0001">
      <w:start w:val="1"/>
      <w:numFmt w:val="bullet"/>
      <w:lvlText w:val=""/>
      <w:lvlJc w:val="left"/>
      <w:pPr>
        <w:ind w:left="193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4" w15:restartNumberingAfterBreak="0">
    <w:nsid w:val="160153F5"/>
    <w:multiLevelType w:val="hybridMultilevel"/>
    <w:tmpl w:val="C00C2052"/>
    <w:lvl w:ilvl="0" w:tplc="040C000D">
      <w:start w:val="1"/>
      <w:numFmt w:val="bullet"/>
      <w:lvlText w:val=""/>
      <w:lvlJc w:val="left"/>
      <w:pPr>
        <w:ind w:left="3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120" w:hanging="360"/>
      </w:pPr>
      <w:rPr>
        <w:rFonts w:ascii="Wingdings" w:hAnsi="Wingdings" w:hint="default"/>
      </w:rPr>
    </w:lvl>
  </w:abstractNum>
  <w:abstractNum w:abstractNumId="5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D43FCB"/>
    <w:multiLevelType w:val="multilevel"/>
    <w:tmpl w:val="46802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2A6FB3"/>
    <w:multiLevelType w:val="hybridMultilevel"/>
    <w:tmpl w:val="D7E85886"/>
    <w:lvl w:ilvl="0" w:tplc="040C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3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9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5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73" w:hanging="360"/>
      </w:pPr>
      <w:rPr>
        <w:rFonts w:ascii="Wingdings" w:hAnsi="Wingdings" w:hint="default"/>
      </w:rPr>
    </w:lvl>
  </w:abstractNum>
  <w:abstractNum w:abstractNumId="8" w15:restartNumberingAfterBreak="0">
    <w:nsid w:val="242C6F3C"/>
    <w:multiLevelType w:val="hybridMultilevel"/>
    <w:tmpl w:val="59BAA1E6"/>
    <w:lvl w:ilvl="0" w:tplc="040C000D">
      <w:start w:val="1"/>
      <w:numFmt w:val="bullet"/>
      <w:lvlText w:val=""/>
      <w:lvlJc w:val="left"/>
      <w:pPr>
        <w:ind w:left="265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37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09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81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53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25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97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69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413" w:hanging="360"/>
      </w:pPr>
      <w:rPr>
        <w:rFonts w:ascii="Wingdings" w:hAnsi="Wingdings" w:hint="default"/>
      </w:rPr>
    </w:lvl>
  </w:abstractNum>
  <w:abstractNum w:abstractNumId="9" w15:restartNumberingAfterBreak="0">
    <w:nsid w:val="24906383"/>
    <w:multiLevelType w:val="multilevel"/>
    <w:tmpl w:val="A7E6B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1D790A"/>
    <w:multiLevelType w:val="multilevel"/>
    <w:tmpl w:val="A42CD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8F5BCF"/>
    <w:multiLevelType w:val="multilevel"/>
    <w:tmpl w:val="CD643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716F2C"/>
    <w:multiLevelType w:val="hybridMultilevel"/>
    <w:tmpl w:val="7360B2C2"/>
    <w:lvl w:ilvl="0" w:tplc="040C0001">
      <w:start w:val="1"/>
      <w:numFmt w:val="bullet"/>
      <w:lvlText w:val=""/>
      <w:lvlJc w:val="left"/>
      <w:pPr>
        <w:ind w:left="173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45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17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89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1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3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5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77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493" w:hanging="360"/>
      </w:pPr>
      <w:rPr>
        <w:rFonts w:ascii="Wingdings" w:hAnsi="Wingdings" w:hint="default"/>
      </w:rPr>
    </w:lvl>
  </w:abstractNum>
  <w:abstractNum w:abstractNumId="13" w15:restartNumberingAfterBreak="0">
    <w:nsid w:val="2B644F89"/>
    <w:multiLevelType w:val="hybridMultilevel"/>
    <w:tmpl w:val="8932E5FC"/>
    <w:lvl w:ilvl="0" w:tplc="040C000D">
      <w:start w:val="1"/>
      <w:numFmt w:val="bullet"/>
      <w:lvlText w:val=""/>
      <w:lvlJc w:val="left"/>
      <w:pPr>
        <w:ind w:left="32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4" w15:restartNumberingAfterBreak="0">
    <w:nsid w:val="30586512"/>
    <w:multiLevelType w:val="hybridMultilevel"/>
    <w:tmpl w:val="155019C4"/>
    <w:lvl w:ilvl="0" w:tplc="040C000D">
      <w:start w:val="1"/>
      <w:numFmt w:val="bullet"/>
      <w:lvlText w:val=""/>
      <w:lvlJc w:val="left"/>
      <w:pPr>
        <w:ind w:left="193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15" w15:restartNumberingAfterBreak="0">
    <w:nsid w:val="30764FB3"/>
    <w:multiLevelType w:val="multilevel"/>
    <w:tmpl w:val="995C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1219E2"/>
    <w:multiLevelType w:val="hybridMultilevel"/>
    <w:tmpl w:val="5428DC92"/>
    <w:lvl w:ilvl="0" w:tplc="040C000D">
      <w:start w:val="1"/>
      <w:numFmt w:val="bullet"/>
      <w:lvlText w:val=""/>
      <w:lvlJc w:val="left"/>
      <w:pPr>
        <w:ind w:left="1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20" w:hanging="360"/>
      </w:pPr>
      <w:rPr>
        <w:rFonts w:ascii="Wingdings" w:hAnsi="Wingdings" w:hint="default"/>
      </w:rPr>
    </w:lvl>
  </w:abstractNum>
  <w:abstractNum w:abstractNumId="17" w15:restartNumberingAfterBreak="0">
    <w:nsid w:val="3A062C3C"/>
    <w:multiLevelType w:val="hybridMultilevel"/>
    <w:tmpl w:val="63F64A3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5716F2"/>
    <w:multiLevelType w:val="hybridMultilevel"/>
    <w:tmpl w:val="D73A6B7A"/>
    <w:lvl w:ilvl="0" w:tplc="040C0001">
      <w:start w:val="1"/>
      <w:numFmt w:val="bullet"/>
      <w:lvlText w:val=""/>
      <w:lvlJc w:val="left"/>
      <w:pPr>
        <w:ind w:left="265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37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09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81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53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25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97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69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413" w:hanging="360"/>
      </w:pPr>
      <w:rPr>
        <w:rFonts w:ascii="Wingdings" w:hAnsi="Wingdings" w:hint="default"/>
      </w:rPr>
    </w:lvl>
  </w:abstractNum>
  <w:abstractNum w:abstractNumId="19" w15:restartNumberingAfterBreak="0">
    <w:nsid w:val="45AA5339"/>
    <w:multiLevelType w:val="hybridMultilevel"/>
    <w:tmpl w:val="E4D42532"/>
    <w:lvl w:ilvl="0" w:tplc="040C000D">
      <w:start w:val="1"/>
      <w:numFmt w:val="bullet"/>
      <w:lvlText w:val=""/>
      <w:lvlJc w:val="left"/>
      <w:pPr>
        <w:ind w:left="169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41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13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85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57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9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1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73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453" w:hanging="360"/>
      </w:pPr>
      <w:rPr>
        <w:rFonts w:ascii="Wingdings" w:hAnsi="Wingdings" w:hint="default"/>
      </w:rPr>
    </w:lvl>
  </w:abstractNum>
  <w:abstractNum w:abstractNumId="20" w15:restartNumberingAfterBreak="0">
    <w:nsid w:val="4B9D1599"/>
    <w:multiLevelType w:val="multilevel"/>
    <w:tmpl w:val="89564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7A23DA"/>
    <w:multiLevelType w:val="multilevel"/>
    <w:tmpl w:val="39CC8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082301"/>
    <w:multiLevelType w:val="hybridMultilevel"/>
    <w:tmpl w:val="1E1EA948"/>
    <w:lvl w:ilvl="0" w:tplc="040C000D">
      <w:start w:val="1"/>
      <w:numFmt w:val="bullet"/>
      <w:lvlText w:val=""/>
      <w:lvlJc w:val="left"/>
      <w:pPr>
        <w:ind w:left="16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23" w15:restartNumberingAfterBreak="0">
    <w:nsid w:val="58016147"/>
    <w:multiLevelType w:val="hybridMultilevel"/>
    <w:tmpl w:val="54A81FD8"/>
    <w:lvl w:ilvl="0" w:tplc="040C000D">
      <w:start w:val="1"/>
      <w:numFmt w:val="bullet"/>
      <w:lvlText w:val=""/>
      <w:lvlJc w:val="left"/>
      <w:pPr>
        <w:ind w:left="36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43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5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87" w:hanging="360"/>
      </w:pPr>
      <w:rPr>
        <w:rFonts w:ascii="Wingdings" w:hAnsi="Wingdings" w:hint="default"/>
      </w:rPr>
    </w:lvl>
  </w:abstractNum>
  <w:abstractNum w:abstractNumId="24" w15:restartNumberingAfterBreak="0">
    <w:nsid w:val="5BBD3C36"/>
    <w:multiLevelType w:val="multilevel"/>
    <w:tmpl w:val="4498F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A963E3A"/>
    <w:multiLevelType w:val="hybridMultilevel"/>
    <w:tmpl w:val="E4A64ADC"/>
    <w:lvl w:ilvl="0" w:tplc="040C0001">
      <w:start w:val="1"/>
      <w:numFmt w:val="bullet"/>
      <w:lvlText w:val=""/>
      <w:lvlJc w:val="left"/>
      <w:pPr>
        <w:ind w:left="22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9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8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5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60" w:hanging="360"/>
      </w:pPr>
      <w:rPr>
        <w:rFonts w:ascii="Wingdings" w:hAnsi="Wingdings" w:hint="default"/>
      </w:rPr>
    </w:lvl>
  </w:abstractNum>
  <w:abstractNum w:abstractNumId="26" w15:restartNumberingAfterBreak="0">
    <w:nsid w:val="74C631DA"/>
    <w:multiLevelType w:val="hybridMultilevel"/>
    <w:tmpl w:val="F00CBB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F80E48"/>
    <w:multiLevelType w:val="hybridMultilevel"/>
    <w:tmpl w:val="3732EF72"/>
    <w:lvl w:ilvl="0" w:tplc="3996BC96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640" w:hanging="360"/>
      </w:pPr>
    </w:lvl>
    <w:lvl w:ilvl="2" w:tplc="040C001B" w:tentative="1">
      <w:start w:val="1"/>
      <w:numFmt w:val="lowerRoman"/>
      <w:lvlText w:val="%3."/>
      <w:lvlJc w:val="right"/>
      <w:pPr>
        <w:ind w:left="3360" w:hanging="180"/>
      </w:pPr>
    </w:lvl>
    <w:lvl w:ilvl="3" w:tplc="040C000F" w:tentative="1">
      <w:start w:val="1"/>
      <w:numFmt w:val="decimal"/>
      <w:lvlText w:val="%4."/>
      <w:lvlJc w:val="left"/>
      <w:pPr>
        <w:ind w:left="4080" w:hanging="360"/>
      </w:pPr>
    </w:lvl>
    <w:lvl w:ilvl="4" w:tplc="040C0019" w:tentative="1">
      <w:start w:val="1"/>
      <w:numFmt w:val="lowerLetter"/>
      <w:lvlText w:val="%5."/>
      <w:lvlJc w:val="left"/>
      <w:pPr>
        <w:ind w:left="4800" w:hanging="360"/>
      </w:pPr>
    </w:lvl>
    <w:lvl w:ilvl="5" w:tplc="040C001B" w:tentative="1">
      <w:start w:val="1"/>
      <w:numFmt w:val="lowerRoman"/>
      <w:lvlText w:val="%6."/>
      <w:lvlJc w:val="right"/>
      <w:pPr>
        <w:ind w:left="5520" w:hanging="180"/>
      </w:pPr>
    </w:lvl>
    <w:lvl w:ilvl="6" w:tplc="040C000F" w:tentative="1">
      <w:start w:val="1"/>
      <w:numFmt w:val="decimal"/>
      <w:lvlText w:val="%7."/>
      <w:lvlJc w:val="left"/>
      <w:pPr>
        <w:ind w:left="6240" w:hanging="360"/>
      </w:pPr>
    </w:lvl>
    <w:lvl w:ilvl="7" w:tplc="040C0019" w:tentative="1">
      <w:start w:val="1"/>
      <w:numFmt w:val="lowerLetter"/>
      <w:lvlText w:val="%8."/>
      <w:lvlJc w:val="left"/>
      <w:pPr>
        <w:ind w:left="6960" w:hanging="360"/>
      </w:pPr>
    </w:lvl>
    <w:lvl w:ilvl="8" w:tplc="040C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8" w15:restartNumberingAfterBreak="0">
    <w:nsid w:val="759519A9"/>
    <w:multiLevelType w:val="multilevel"/>
    <w:tmpl w:val="2BCC8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7236A8"/>
    <w:multiLevelType w:val="multilevel"/>
    <w:tmpl w:val="ED5A4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540634"/>
    <w:multiLevelType w:val="multilevel"/>
    <w:tmpl w:val="668A2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C4715CC"/>
    <w:multiLevelType w:val="hybridMultilevel"/>
    <w:tmpl w:val="BA86190C"/>
    <w:lvl w:ilvl="0" w:tplc="040C000F">
      <w:start w:val="1"/>
      <w:numFmt w:val="decimal"/>
      <w:lvlText w:val="%1."/>
      <w:lvlJc w:val="left"/>
      <w:pPr>
        <w:ind w:left="3360" w:hanging="360"/>
      </w:pPr>
    </w:lvl>
    <w:lvl w:ilvl="1" w:tplc="040C0019" w:tentative="1">
      <w:start w:val="1"/>
      <w:numFmt w:val="lowerLetter"/>
      <w:lvlText w:val="%2."/>
      <w:lvlJc w:val="left"/>
      <w:pPr>
        <w:ind w:left="4080" w:hanging="360"/>
      </w:pPr>
    </w:lvl>
    <w:lvl w:ilvl="2" w:tplc="040C001B" w:tentative="1">
      <w:start w:val="1"/>
      <w:numFmt w:val="lowerRoman"/>
      <w:lvlText w:val="%3."/>
      <w:lvlJc w:val="right"/>
      <w:pPr>
        <w:ind w:left="4800" w:hanging="180"/>
      </w:pPr>
    </w:lvl>
    <w:lvl w:ilvl="3" w:tplc="040C000F" w:tentative="1">
      <w:start w:val="1"/>
      <w:numFmt w:val="decimal"/>
      <w:lvlText w:val="%4."/>
      <w:lvlJc w:val="left"/>
      <w:pPr>
        <w:ind w:left="5520" w:hanging="360"/>
      </w:pPr>
    </w:lvl>
    <w:lvl w:ilvl="4" w:tplc="040C0019" w:tentative="1">
      <w:start w:val="1"/>
      <w:numFmt w:val="lowerLetter"/>
      <w:lvlText w:val="%5."/>
      <w:lvlJc w:val="left"/>
      <w:pPr>
        <w:ind w:left="6240" w:hanging="360"/>
      </w:pPr>
    </w:lvl>
    <w:lvl w:ilvl="5" w:tplc="040C001B" w:tentative="1">
      <w:start w:val="1"/>
      <w:numFmt w:val="lowerRoman"/>
      <w:lvlText w:val="%6."/>
      <w:lvlJc w:val="right"/>
      <w:pPr>
        <w:ind w:left="6960" w:hanging="180"/>
      </w:pPr>
    </w:lvl>
    <w:lvl w:ilvl="6" w:tplc="040C000F" w:tentative="1">
      <w:start w:val="1"/>
      <w:numFmt w:val="decimal"/>
      <w:lvlText w:val="%7."/>
      <w:lvlJc w:val="left"/>
      <w:pPr>
        <w:ind w:left="7680" w:hanging="360"/>
      </w:pPr>
    </w:lvl>
    <w:lvl w:ilvl="7" w:tplc="040C0019" w:tentative="1">
      <w:start w:val="1"/>
      <w:numFmt w:val="lowerLetter"/>
      <w:lvlText w:val="%8."/>
      <w:lvlJc w:val="left"/>
      <w:pPr>
        <w:ind w:left="8400" w:hanging="360"/>
      </w:pPr>
    </w:lvl>
    <w:lvl w:ilvl="8" w:tplc="040C001B" w:tentative="1">
      <w:start w:val="1"/>
      <w:numFmt w:val="lowerRoman"/>
      <w:lvlText w:val="%9."/>
      <w:lvlJc w:val="right"/>
      <w:pPr>
        <w:ind w:left="9120" w:hanging="180"/>
      </w:pPr>
    </w:lvl>
  </w:abstractNum>
  <w:abstractNum w:abstractNumId="32" w15:restartNumberingAfterBreak="0">
    <w:nsid w:val="7FAB0AC3"/>
    <w:multiLevelType w:val="hybridMultilevel"/>
    <w:tmpl w:val="148218A6"/>
    <w:lvl w:ilvl="0" w:tplc="040C000D">
      <w:start w:val="1"/>
      <w:numFmt w:val="bullet"/>
      <w:lvlText w:val=""/>
      <w:lvlJc w:val="left"/>
      <w:pPr>
        <w:ind w:left="136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num w:numId="1" w16cid:durableId="1224486076">
    <w:abstractNumId w:val="5"/>
  </w:num>
  <w:num w:numId="2" w16cid:durableId="734087420">
    <w:abstractNumId w:val="17"/>
  </w:num>
  <w:num w:numId="3" w16cid:durableId="1541936387">
    <w:abstractNumId w:val="1"/>
  </w:num>
  <w:num w:numId="4" w16cid:durableId="1115902484">
    <w:abstractNumId w:val="15"/>
  </w:num>
  <w:num w:numId="5" w16cid:durableId="1128009814">
    <w:abstractNumId w:val="0"/>
  </w:num>
  <w:num w:numId="6" w16cid:durableId="188304241">
    <w:abstractNumId w:val="24"/>
  </w:num>
  <w:num w:numId="7" w16cid:durableId="975378602">
    <w:abstractNumId w:val="9"/>
  </w:num>
  <w:num w:numId="8" w16cid:durableId="3410150">
    <w:abstractNumId w:val="2"/>
  </w:num>
  <w:num w:numId="9" w16cid:durableId="1701854714">
    <w:abstractNumId w:val="25"/>
  </w:num>
  <w:num w:numId="10" w16cid:durableId="1514224724">
    <w:abstractNumId w:val="12"/>
  </w:num>
  <w:num w:numId="11" w16cid:durableId="238562957">
    <w:abstractNumId w:val="20"/>
  </w:num>
  <w:num w:numId="12" w16cid:durableId="21246849">
    <w:abstractNumId w:val="3"/>
  </w:num>
  <w:num w:numId="13" w16cid:durableId="1431244664">
    <w:abstractNumId w:val="8"/>
  </w:num>
  <w:num w:numId="14" w16cid:durableId="1424909966">
    <w:abstractNumId w:val="14"/>
  </w:num>
  <w:num w:numId="15" w16cid:durableId="1698501057">
    <w:abstractNumId w:val="18"/>
  </w:num>
  <w:num w:numId="16" w16cid:durableId="1743678699">
    <w:abstractNumId w:val="28"/>
  </w:num>
  <w:num w:numId="17" w16cid:durableId="191505343">
    <w:abstractNumId w:val="7"/>
  </w:num>
  <w:num w:numId="18" w16cid:durableId="590939686">
    <w:abstractNumId w:val="29"/>
  </w:num>
  <w:num w:numId="19" w16cid:durableId="457575701">
    <w:abstractNumId w:val="32"/>
  </w:num>
  <w:num w:numId="20" w16cid:durableId="981009879">
    <w:abstractNumId w:val="19"/>
  </w:num>
  <w:num w:numId="21" w16cid:durableId="860314445">
    <w:abstractNumId w:val="22"/>
  </w:num>
  <w:num w:numId="22" w16cid:durableId="1566723481">
    <w:abstractNumId w:val="16"/>
  </w:num>
  <w:num w:numId="23" w16cid:durableId="1458766183">
    <w:abstractNumId w:val="26"/>
  </w:num>
  <w:num w:numId="24" w16cid:durableId="4288807">
    <w:abstractNumId w:val="13"/>
  </w:num>
  <w:num w:numId="25" w16cid:durableId="1213075555">
    <w:abstractNumId w:val="23"/>
  </w:num>
  <w:num w:numId="26" w16cid:durableId="1008559230">
    <w:abstractNumId w:val="31"/>
  </w:num>
  <w:num w:numId="27" w16cid:durableId="675159352">
    <w:abstractNumId w:val="4"/>
  </w:num>
  <w:num w:numId="28" w16cid:durableId="1111781627">
    <w:abstractNumId w:val="27"/>
  </w:num>
  <w:num w:numId="29" w16cid:durableId="1744257429">
    <w:abstractNumId w:val="10"/>
  </w:num>
  <w:num w:numId="30" w16cid:durableId="631404061">
    <w:abstractNumId w:val="11"/>
  </w:num>
  <w:num w:numId="31" w16cid:durableId="1426615436">
    <w:abstractNumId w:val="6"/>
  </w:num>
  <w:num w:numId="32" w16cid:durableId="1057053129">
    <w:abstractNumId w:val="30"/>
  </w:num>
  <w:num w:numId="33" w16cid:durableId="115614929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442"/>
    <w:rsid w:val="00086FA5"/>
    <w:rsid w:val="000D536C"/>
    <w:rsid w:val="000E4641"/>
    <w:rsid w:val="00151F66"/>
    <w:rsid w:val="00177F8D"/>
    <w:rsid w:val="00185F4A"/>
    <w:rsid w:val="001A1E0E"/>
    <w:rsid w:val="001A4ABA"/>
    <w:rsid w:val="00251E3A"/>
    <w:rsid w:val="002D2200"/>
    <w:rsid w:val="00313B72"/>
    <w:rsid w:val="003A5355"/>
    <w:rsid w:val="0040564B"/>
    <w:rsid w:val="0048120C"/>
    <w:rsid w:val="004909D9"/>
    <w:rsid w:val="00521481"/>
    <w:rsid w:val="00534758"/>
    <w:rsid w:val="00650F01"/>
    <w:rsid w:val="00665110"/>
    <w:rsid w:val="006709F1"/>
    <w:rsid w:val="00697EDB"/>
    <w:rsid w:val="006B5D5A"/>
    <w:rsid w:val="006C60E6"/>
    <w:rsid w:val="006E12D9"/>
    <w:rsid w:val="006E6860"/>
    <w:rsid w:val="00837914"/>
    <w:rsid w:val="00874EE2"/>
    <w:rsid w:val="00874FE7"/>
    <w:rsid w:val="0089263C"/>
    <w:rsid w:val="009410AC"/>
    <w:rsid w:val="00952F7D"/>
    <w:rsid w:val="0095496A"/>
    <w:rsid w:val="009A38BA"/>
    <w:rsid w:val="00A77B66"/>
    <w:rsid w:val="00AF6FAB"/>
    <w:rsid w:val="00B34B48"/>
    <w:rsid w:val="00B43E11"/>
    <w:rsid w:val="00B746F8"/>
    <w:rsid w:val="00BB0BD1"/>
    <w:rsid w:val="00C021CB"/>
    <w:rsid w:val="00C755AB"/>
    <w:rsid w:val="00CD7613"/>
    <w:rsid w:val="00D43125"/>
    <w:rsid w:val="00D5755B"/>
    <w:rsid w:val="00D66A3A"/>
    <w:rsid w:val="00DA3442"/>
    <w:rsid w:val="00DD4B32"/>
    <w:rsid w:val="00DF198B"/>
    <w:rsid w:val="00DF4D06"/>
    <w:rsid w:val="00DF622A"/>
    <w:rsid w:val="00E52EB2"/>
    <w:rsid w:val="00E74B29"/>
    <w:rsid w:val="00E751DD"/>
    <w:rsid w:val="00EE79E6"/>
    <w:rsid w:val="00F50791"/>
    <w:rsid w:val="00F51D45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4BE94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3A5355"/>
  </w:style>
  <w:style w:type="paragraph" w:styleId="Titre1">
    <w:name w:val="heading 1"/>
    <w:basedOn w:val="Normal"/>
    <w:next w:val="Normal"/>
    <w:link w:val="Titre1C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Titre2">
    <w:name w:val="heading 2"/>
    <w:basedOn w:val="Normal"/>
    <w:next w:val="Normal"/>
    <w:link w:val="Titre2C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Titre3">
    <w:name w:val="heading 3"/>
    <w:basedOn w:val="Titre2"/>
    <w:next w:val="Normal"/>
    <w:link w:val="Titre3C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Titre4">
    <w:name w:val="heading 4"/>
    <w:basedOn w:val="Normal"/>
    <w:next w:val="Normal"/>
    <w:link w:val="Titre4C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ncredugraphisme">
    <w:name w:val="Ancre du graphisme"/>
    <w:basedOn w:val="Normal"/>
    <w:uiPriority w:val="8"/>
    <w:qFormat/>
    <w:rsid w:val="00DF198B"/>
    <w:rPr>
      <w:sz w:val="10"/>
    </w:rPr>
  </w:style>
  <w:style w:type="paragraph" w:styleId="Textedebulles">
    <w:name w:val="Balloon Text"/>
    <w:basedOn w:val="Normal"/>
    <w:link w:val="TextedebullesC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Grilledutableau">
    <w:name w:val="Table Grid"/>
    <w:basedOn w:val="Tableau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1"/>
    <w:rsid w:val="00874FE7"/>
    <w:rPr>
      <w:b/>
      <w:sz w:val="48"/>
      <w:szCs w:val="48"/>
    </w:rPr>
  </w:style>
  <w:style w:type="character" w:customStyle="1" w:styleId="Titre3Car">
    <w:name w:val="Titre 3 Car"/>
    <w:basedOn w:val="Policepardfaut"/>
    <w:link w:val="Titre3"/>
    <w:uiPriority w:val="2"/>
    <w:rsid w:val="00874FE7"/>
    <w:rPr>
      <w:sz w:val="36"/>
      <w:szCs w:val="36"/>
    </w:rPr>
  </w:style>
  <w:style w:type="character" w:customStyle="1" w:styleId="Titre4Car">
    <w:name w:val="Titre 4 Car"/>
    <w:basedOn w:val="Policepardfaut"/>
    <w:link w:val="Titre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e">
    <w:name w:val="Texte"/>
    <w:basedOn w:val="Normal"/>
    <w:uiPriority w:val="5"/>
    <w:qFormat/>
    <w:rsid w:val="00B34B48"/>
    <w:pPr>
      <w:spacing w:line="228" w:lineRule="auto"/>
    </w:pPr>
    <w:rPr>
      <w:sz w:val="28"/>
      <w:szCs w:val="28"/>
    </w:rPr>
  </w:style>
  <w:style w:type="paragraph" w:styleId="En-tte">
    <w:name w:val="header"/>
    <w:basedOn w:val="Pieddepage"/>
    <w:link w:val="En-tteCar"/>
    <w:uiPriority w:val="99"/>
    <w:semiHidden/>
    <w:rsid w:val="00E74B29"/>
    <w:rPr>
      <w:rFonts w:ascii="Georgia" w:hAnsi="Georgia"/>
    </w:rPr>
  </w:style>
  <w:style w:type="character" w:customStyle="1" w:styleId="En-tteCar">
    <w:name w:val="En-tête Car"/>
    <w:basedOn w:val="Policepardfaut"/>
    <w:link w:val="En-tte"/>
    <w:uiPriority w:val="99"/>
    <w:semiHidden/>
    <w:rsid w:val="00874FE7"/>
    <w:rPr>
      <w:rFonts w:ascii="Georgia" w:hAnsi="Georgia"/>
    </w:rPr>
  </w:style>
  <w:style w:type="paragraph" w:styleId="Pieddepage">
    <w:name w:val="footer"/>
    <w:basedOn w:val="Normal"/>
    <w:link w:val="PieddepageC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PieddepageCar">
    <w:name w:val="Pied de page Car"/>
    <w:basedOn w:val="Policepardfaut"/>
    <w:link w:val="Pieddepage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Numrodepage">
    <w:name w:val="page number"/>
    <w:basedOn w:val="Policepardfaut"/>
    <w:uiPriority w:val="99"/>
    <w:semiHidden/>
    <w:rsid w:val="00E74B29"/>
  </w:style>
  <w:style w:type="character" w:customStyle="1" w:styleId="Titre5Car">
    <w:name w:val="Titre 5 Car"/>
    <w:basedOn w:val="Policepardfaut"/>
    <w:link w:val="Titre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CitationCar">
    <w:name w:val="Citation Car"/>
    <w:basedOn w:val="Policepardfaut"/>
    <w:link w:val="Citation"/>
    <w:uiPriority w:val="6"/>
    <w:rsid w:val="00874FE7"/>
    <w:rPr>
      <w:color w:val="476166" w:themeColor="accent1"/>
      <w:sz w:val="96"/>
      <w:szCs w:val="96"/>
    </w:rPr>
  </w:style>
  <w:style w:type="character" w:styleId="Textedelespacerserv">
    <w:name w:val="Placeholder Text"/>
    <w:basedOn w:val="Policepardfaut"/>
    <w:uiPriority w:val="99"/>
    <w:semiHidden/>
    <w:rsid w:val="00874FE7"/>
    <w:rPr>
      <w:color w:val="808080"/>
    </w:rPr>
  </w:style>
  <w:style w:type="paragraph" w:styleId="Paragraphedeliste">
    <w:name w:val="List Paragraph"/>
    <w:basedOn w:val="Normal"/>
    <w:uiPriority w:val="34"/>
    <w:qFormat/>
    <w:rsid w:val="00DA3442"/>
    <w:pPr>
      <w:ind w:left="720"/>
      <w:contextualSpacing/>
    </w:pPr>
  </w:style>
  <w:style w:type="paragraph" w:styleId="NormalWeb">
    <w:name w:val="Normal (Web)"/>
    <w:basedOn w:val="Normal"/>
    <w:uiPriority w:val="99"/>
    <w:semiHidden/>
    <w:rsid w:val="00DA3442"/>
    <w:rPr>
      <w:rFonts w:ascii="Times New Roman" w:hAnsi="Times New Roman" w:cs="Times New Roman"/>
    </w:rPr>
  </w:style>
  <w:style w:type="character" w:styleId="CodeHTML">
    <w:name w:val="HTML Code"/>
    <w:basedOn w:val="Policepardfaut"/>
    <w:uiPriority w:val="99"/>
    <w:semiHidden/>
    <w:unhideWhenUsed/>
    <w:rsid w:val="00AF6FA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8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9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38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2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70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7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06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1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1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1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2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el\AppData\Roaming\Microsoft\Templates\Rapport%20d&#8217;&#233;tudiant%20modern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B4D22F3A6E04E3CB9C80C26A63C802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8F1C45B-0A5C-443A-A5E4-CF205DE9111E}"/>
      </w:docPartPr>
      <w:docPartBody>
        <w:p w:rsidR="003652C5" w:rsidRDefault="003652C5">
          <w:pPr>
            <w:pStyle w:val="1B4D22F3A6E04E3CB9C80C26A63C8026"/>
          </w:pPr>
          <w:r w:rsidRPr="00DF198B">
            <w:rPr>
              <w:lang w:bidi="fr-FR"/>
            </w:rPr>
            <w:t>—</w:t>
          </w:r>
        </w:p>
      </w:docPartBody>
    </w:docPart>
    <w:docPart>
      <w:docPartPr>
        <w:name w:val="63E3F5807FFF438EBAE3A4C2251215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B99C43E-28D0-4CAC-B248-B841ED43EF10}"/>
      </w:docPartPr>
      <w:docPartBody>
        <w:p w:rsidR="003652C5" w:rsidRDefault="003652C5">
          <w:pPr>
            <w:pStyle w:val="63E3F5807FFF438EBAE3A4C22512158E"/>
          </w:pPr>
          <w:r w:rsidRPr="00DF198B">
            <w:rPr>
              <w:lang w:bidi="fr-FR"/>
            </w:rPr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2C5"/>
    <w:rsid w:val="003652C5"/>
    <w:rsid w:val="006B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4CBB7DD715614EBBAB09BC215D497AA0">
    <w:name w:val="4CBB7DD715614EBBAB09BC215D497AA0"/>
  </w:style>
  <w:style w:type="paragraph" w:customStyle="1" w:styleId="3ADE676AD562426CBEE2A4342143788C">
    <w:name w:val="3ADE676AD562426CBEE2A4342143788C"/>
  </w:style>
  <w:style w:type="paragraph" w:customStyle="1" w:styleId="EA8D7F4052EE4286B7CCB497AF8261EF">
    <w:name w:val="EA8D7F4052EE4286B7CCB497AF8261EF"/>
  </w:style>
  <w:style w:type="paragraph" w:customStyle="1" w:styleId="1B4D22F3A6E04E3CB9C80C26A63C8026">
    <w:name w:val="1B4D22F3A6E04E3CB9C80C26A63C8026"/>
  </w:style>
  <w:style w:type="paragraph" w:customStyle="1" w:styleId="2EB0C9C49F6F4802B75F298D3E7FF3A3">
    <w:name w:val="2EB0C9C49F6F4802B75F298D3E7FF3A3"/>
  </w:style>
  <w:style w:type="paragraph" w:customStyle="1" w:styleId="63E3F5807FFF438EBAE3A4C22512158E">
    <w:name w:val="63E3F5807FFF438EBAE3A4C22512158E"/>
  </w:style>
  <w:style w:type="paragraph" w:customStyle="1" w:styleId="FA00E56025B24403B75EBDEB5591AB67">
    <w:name w:val="FA00E56025B24403B75EBDEB5591AB67"/>
  </w:style>
  <w:style w:type="paragraph" w:customStyle="1" w:styleId="FC4B46D0ACB9469BBF331E5D5744358B">
    <w:name w:val="FC4B46D0ACB9469BBF331E5D5744358B"/>
  </w:style>
  <w:style w:type="paragraph" w:customStyle="1" w:styleId="Texte">
    <w:name w:val="Texte"/>
    <w:basedOn w:val="Normal"/>
    <w:uiPriority w:val="5"/>
    <w:qFormat/>
    <w:pPr>
      <w:spacing w:after="0" w:line="240" w:lineRule="auto"/>
    </w:pPr>
    <w:rPr>
      <w:rFonts w:eastAsiaTheme="minorHAnsi"/>
      <w:kern w:val="0"/>
      <w:sz w:val="28"/>
      <w:szCs w:val="28"/>
      <w:lang w:eastAsia="en-US"/>
      <w14:ligatures w14:val="none"/>
    </w:rPr>
  </w:style>
  <w:style w:type="paragraph" w:customStyle="1" w:styleId="8F8362AF265D4C059298EA518FA9F5C0">
    <w:name w:val="8F8362AF265D4C059298EA518FA9F5C0"/>
  </w:style>
  <w:style w:type="paragraph" w:customStyle="1" w:styleId="30E09A87276C49EFB5107BB196DE3B08">
    <w:name w:val="30E09A87276C49EFB5107BB196DE3B08"/>
  </w:style>
  <w:style w:type="paragraph" w:customStyle="1" w:styleId="489BC574D7D245898B34BEB00C17C725">
    <w:name w:val="489BC574D7D245898B34BEB00C17C725"/>
  </w:style>
  <w:style w:type="paragraph" w:customStyle="1" w:styleId="9DE601D953054E2291D3A5338703FF59">
    <w:name w:val="9DE601D953054E2291D3A5338703FF59"/>
  </w:style>
  <w:style w:type="paragraph" w:customStyle="1" w:styleId="F10761DE5E344F19A5475DD6073CAD8D">
    <w:name w:val="F10761DE5E344F19A5475DD6073CAD8D"/>
  </w:style>
  <w:style w:type="paragraph" w:customStyle="1" w:styleId="8A89CA69E60D462493141419949B30C1">
    <w:name w:val="8A89CA69E60D462493141419949B30C1"/>
  </w:style>
  <w:style w:type="paragraph" w:customStyle="1" w:styleId="994F8D76E20E407DB0A0742C24ED6AB7">
    <w:name w:val="994F8D76E20E407DB0A0742C24ED6AB7"/>
  </w:style>
  <w:style w:type="paragraph" w:customStyle="1" w:styleId="ABBC71E7E3B34EAEB208F77776B524C5">
    <w:name w:val="ABBC71E7E3B34EAEB208F77776B524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d’étudiant moderne.dotx</Template>
  <TotalTime>0</TotalTime>
  <Pages>10</Pages>
  <Words>1064</Words>
  <Characters>5852</Characters>
  <Application>Microsoft Office Word</Application>
  <DocSecurity>0</DocSecurity>
  <Lines>48</Lines>
  <Paragraphs>13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2025-06-28T20:09:00Z</dcterms:created>
  <dcterms:modified xsi:type="dcterms:W3CDTF">2025-06-28T20:09:00Z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